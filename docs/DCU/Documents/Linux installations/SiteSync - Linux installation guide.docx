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26AB" w:rsidRDefault="00B726AB" w:rsidP="009F4D31">
      <w:pPr>
        <w:jc w:val="both"/>
      </w:pPr>
    </w:p>
    <w:p w:rsidR="00606BFB" w:rsidRPr="005E1774" w:rsidRDefault="00663A74" w:rsidP="009F4D31">
      <w:pPr>
        <w:pStyle w:val="OrgNameandDate"/>
        <w:jc w:val="both"/>
      </w:pPr>
      <w:r w:rsidRPr="0094782A">
        <w:br/>
      </w:r>
    </w:p>
    <w:p w:rsidR="00210338" w:rsidRDefault="00210338" w:rsidP="009F4D31">
      <w:pPr>
        <w:pStyle w:val="ProjectName"/>
        <w:jc w:val="both"/>
        <w:rPr>
          <w:szCs w:val="44"/>
        </w:rPr>
      </w:pPr>
      <w:bookmarkStart w:id="0" w:name="_Toc4214690"/>
    </w:p>
    <w:p w:rsidR="00210338" w:rsidRDefault="00210338" w:rsidP="009F4D31">
      <w:pPr>
        <w:pStyle w:val="ProjectName"/>
        <w:jc w:val="both"/>
        <w:rPr>
          <w:szCs w:val="44"/>
        </w:rPr>
      </w:pPr>
    </w:p>
    <w:p w:rsidR="003C3F9F" w:rsidRPr="00F90A52" w:rsidRDefault="003E229B" w:rsidP="009F4D31">
      <w:pPr>
        <w:pStyle w:val="ProjectName"/>
        <w:jc w:val="both"/>
        <w:rPr>
          <w:rFonts w:asciiTheme="majorHAnsi" w:hAnsiTheme="majorHAnsi"/>
          <w:szCs w:val="44"/>
        </w:rPr>
      </w:pPr>
      <w:r>
        <w:rPr>
          <w:rFonts w:asciiTheme="majorHAnsi" w:hAnsiTheme="majorHAnsi"/>
          <w:szCs w:val="44"/>
        </w:rPr>
        <w:t>Linux installation guide</w:t>
      </w:r>
    </w:p>
    <w:bookmarkEnd w:id="0"/>
    <w:p w:rsidR="005C301D" w:rsidRPr="00F90A52" w:rsidRDefault="004632AE" w:rsidP="009F4D31">
      <w:pPr>
        <w:pStyle w:val="Proposal"/>
        <w:spacing w:before="12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Site</w:t>
      </w:r>
      <w:r w:rsidR="004A4BE4">
        <w:rPr>
          <w:rFonts w:asciiTheme="majorHAnsi" w:hAnsiTheme="majorHAnsi"/>
        </w:rPr>
        <w:t>Sync</w:t>
      </w:r>
    </w:p>
    <w:p w:rsidR="005C301D" w:rsidRDefault="005C301D" w:rsidP="009F4D31">
      <w:pPr>
        <w:pStyle w:val="TOC1"/>
        <w:jc w:val="both"/>
      </w:pPr>
    </w:p>
    <w:p w:rsidR="001C24FB" w:rsidRDefault="001C24FB" w:rsidP="009F4D31">
      <w:pPr>
        <w:jc w:val="both"/>
      </w:pPr>
    </w:p>
    <w:p w:rsidR="001C24FB" w:rsidRDefault="001C24FB" w:rsidP="009F4D31">
      <w:pPr>
        <w:jc w:val="both"/>
      </w:pPr>
    </w:p>
    <w:p w:rsidR="001C24FB" w:rsidRDefault="001C24FB" w:rsidP="009F4D31">
      <w:pPr>
        <w:jc w:val="both"/>
      </w:pPr>
    </w:p>
    <w:p w:rsidR="00D71D9A" w:rsidRDefault="00D71D9A" w:rsidP="009F4D31">
      <w:pPr>
        <w:jc w:val="both"/>
      </w:pPr>
    </w:p>
    <w:p w:rsidR="00D71D9A" w:rsidRDefault="00D71D9A" w:rsidP="009F4D31">
      <w:pPr>
        <w:jc w:val="both"/>
      </w:pPr>
    </w:p>
    <w:p w:rsidR="00D71D9A" w:rsidRDefault="00D71D9A" w:rsidP="009F4D31">
      <w:pPr>
        <w:jc w:val="both"/>
      </w:pPr>
    </w:p>
    <w:p w:rsidR="00D71D9A" w:rsidRDefault="00D71D9A" w:rsidP="009F4D31">
      <w:pPr>
        <w:jc w:val="both"/>
      </w:pPr>
    </w:p>
    <w:p w:rsidR="00D71D9A" w:rsidRDefault="00D71D9A" w:rsidP="009F4D31">
      <w:pPr>
        <w:jc w:val="both"/>
      </w:pPr>
    </w:p>
    <w:p w:rsidR="00D71D9A" w:rsidRDefault="00D71D9A" w:rsidP="009F4D31">
      <w:pPr>
        <w:jc w:val="both"/>
      </w:pPr>
    </w:p>
    <w:p w:rsidR="00D71D9A" w:rsidRDefault="00D71D9A" w:rsidP="009F4D31">
      <w:pPr>
        <w:jc w:val="both"/>
      </w:pPr>
    </w:p>
    <w:p w:rsidR="00D71D9A" w:rsidRDefault="00D71D9A" w:rsidP="009F4D31">
      <w:pPr>
        <w:jc w:val="both"/>
      </w:pPr>
    </w:p>
    <w:p w:rsidR="00D71D9A" w:rsidRDefault="00D71D9A" w:rsidP="009F4D31">
      <w:pPr>
        <w:jc w:val="both"/>
      </w:pPr>
    </w:p>
    <w:p w:rsidR="00D71D9A" w:rsidRDefault="00D71D9A" w:rsidP="009F4D31">
      <w:pPr>
        <w:jc w:val="both"/>
      </w:pPr>
    </w:p>
    <w:p w:rsidR="00D71D9A" w:rsidRDefault="00D71D9A" w:rsidP="009F4D31">
      <w:pPr>
        <w:jc w:val="both"/>
      </w:pPr>
    </w:p>
    <w:p w:rsidR="00D71D9A" w:rsidRDefault="00D71D9A" w:rsidP="009F4D31">
      <w:pPr>
        <w:jc w:val="both"/>
      </w:pPr>
    </w:p>
    <w:p w:rsidR="004178A3" w:rsidRDefault="004178A3" w:rsidP="009F4D31">
      <w:pPr>
        <w:jc w:val="both"/>
        <w:rPr>
          <w:sz w:val="44"/>
          <w:szCs w:val="44"/>
        </w:rPr>
      </w:pPr>
      <w:r>
        <w:rPr>
          <w:sz w:val="44"/>
          <w:szCs w:val="44"/>
        </w:rPr>
        <w:br w:type="page"/>
      </w:r>
    </w:p>
    <w:bookmarkStart w:id="1" w:name="_Toc4214692"/>
    <w:p w:rsidR="004632AE" w:rsidRDefault="00D5282B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</w:rPr>
      </w:pPr>
      <w:r w:rsidRPr="00D5282B">
        <w:lastRenderedPageBreak/>
        <w:fldChar w:fldCharType="begin"/>
      </w:r>
      <w:r w:rsidR="00766A5A">
        <w:instrText xml:space="preserve"> TOC \o "1-3" \h \z \u </w:instrText>
      </w:r>
      <w:r w:rsidRPr="00D5282B">
        <w:fldChar w:fldCharType="separate"/>
      </w:r>
      <w:hyperlink w:anchor="_Toc384743377" w:history="1">
        <w:r w:rsidR="004632AE" w:rsidRPr="00485E67">
          <w:rPr>
            <w:rStyle w:val="Hyperlink"/>
            <w:noProof/>
          </w:rPr>
          <w:t>Document history</w:t>
        </w:r>
        <w:r w:rsidR="004632AE">
          <w:rPr>
            <w:noProof/>
            <w:webHidden/>
          </w:rPr>
          <w:tab/>
        </w:r>
        <w:r w:rsidR="004632AE">
          <w:rPr>
            <w:noProof/>
            <w:webHidden/>
          </w:rPr>
          <w:fldChar w:fldCharType="begin"/>
        </w:r>
        <w:r w:rsidR="004632AE">
          <w:rPr>
            <w:noProof/>
            <w:webHidden/>
          </w:rPr>
          <w:instrText xml:space="preserve"> PAGEREF _Toc384743377 \h </w:instrText>
        </w:r>
        <w:r w:rsidR="004632AE">
          <w:rPr>
            <w:noProof/>
            <w:webHidden/>
          </w:rPr>
        </w:r>
        <w:r w:rsidR="004632AE">
          <w:rPr>
            <w:noProof/>
            <w:webHidden/>
          </w:rPr>
          <w:fldChar w:fldCharType="separate"/>
        </w:r>
        <w:r w:rsidR="004632AE">
          <w:rPr>
            <w:noProof/>
            <w:webHidden/>
          </w:rPr>
          <w:t>2</w:t>
        </w:r>
        <w:r w:rsidR="004632AE">
          <w:rPr>
            <w:noProof/>
            <w:webHidden/>
          </w:rPr>
          <w:fldChar w:fldCharType="end"/>
        </w:r>
      </w:hyperlink>
    </w:p>
    <w:p w:rsidR="004632AE" w:rsidRDefault="004632AE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</w:rPr>
      </w:pPr>
      <w:hyperlink w:anchor="_Toc384743378" w:history="1">
        <w:r w:rsidRPr="00485E67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</w:rPr>
          <w:tab/>
        </w:r>
        <w:r w:rsidRPr="00485E67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_Toc384743378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632AE" w:rsidRDefault="004632AE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</w:rPr>
      </w:pPr>
      <w:hyperlink w:anchor="_Toc384743379" w:history="1">
        <w:r w:rsidRPr="00485E67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</w:rPr>
          <w:tab/>
        </w:r>
        <w:r w:rsidRPr="00485E67">
          <w:rPr>
            <w:rStyle w:val="Hyperlink"/>
            <w:noProof/>
          </w:rPr>
          <w:t>Installing Linux on Atom 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_Toc384743379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632AE" w:rsidRDefault="004632AE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384743380" w:history="1">
        <w:r w:rsidRPr="00485E67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Pr="00485E67">
          <w:rPr>
            <w:rStyle w:val="Hyperlink"/>
            <w:noProof/>
          </w:rPr>
          <w:t>Creating bootable USB drive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_Toc384743380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632AE" w:rsidRDefault="004632AE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384743381" w:history="1">
        <w:r w:rsidRPr="00485E67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Pr="00485E67">
          <w:rPr>
            <w:rStyle w:val="Hyperlink"/>
            <w:noProof/>
          </w:rPr>
          <w:t>Installing Linux on Atom using bootable USB drive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_Toc384743381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632AE" w:rsidRDefault="004632AE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</w:rPr>
      </w:pPr>
      <w:hyperlink w:anchor="_Toc384743382" w:history="1">
        <w:r w:rsidRPr="00485E67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</w:rPr>
          <w:tab/>
        </w:r>
        <w:r w:rsidRPr="00485E67">
          <w:rPr>
            <w:rStyle w:val="Hyperlink"/>
            <w:noProof/>
          </w:rPr>
          <w:t>Login into Atom 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_Toc384743382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C19C1" w:rsidRDefault="00D5282B" w:rsidP="009F4D31">
      <w:pPr>
        <w:spacing w:line="276" w:lineRule="auto"/>
        <w:jc w:val="both"/>
      </w:pPr>
      <w:r>
        <w:fldChar w:fldCharType="end"/>
      </w:r>
    </w:p>
    <w:p w:rsidR="00FC19C1" w:rsidRDefault="00FC19C1" w:rsidP="009F4D31">
      <w:pPr>
        <w:jc w:val="both"/>
      </w:pPr>
      <w:r>
        <w:br w:type="page"/>
      </w:r>
    </w:p>
    <w:p w:rsidR="00D5080F" w:rsidRDefault="00D5080F" w:rsidP="009F4D31">
      <w:pPr>
        <w:pStyle w:val="Heading1"/>
        <w:numPr>
          <w:ilvl w:val="0"/>
          <w:numId w:val="0"/>
        </w:numPr>
        <w:jc w:val="both"/>
      </w:pPr>
      <w:bookmarkStart w:id="2" w:name="_Toc384743377"/>
      <w:r>
        <w:lastRenderedPageBreak/>
        <w:t>Document history</w:t>
      </w:r>
      <w:bookmarkEnd w:id="2"/>
    </w:p>
    <w:p w:rsidR="00EB2211" w:rsidRPr="001154EE" w:rsidRDefault="00EB2211" w:rsidP="009F4D31">
      <w:pPr>
        <w:jc w:val="both"/>
        <w:rPr>
          <w:rFonts w:asciiTheme="majorHAnsi" w:hAnsiTheme="majorHAnsi"/>
          <w:szCs w:val="24"/>
        </w:rPr>
      </w:pPr>
    </w:p>
    <w:tbl>
      <w:tblPr>
        <w:tblStyle w:val="TableGrid"/>
        <w:tblW w:w="0" w:type="auto"/>
        <w:tblInd w:w="198" w:type="dxa"/>
        <w:tblLook w:val="01E0"/>
      </w:tblPr>
      <w:tblGrid>
        <w:gridCol w:w="1710"/>
        <w:gridCol w:w="4950"/>
        <w:gridCol w:w="1926"/>
      </w:tblGrid>
      <w:tr w:rsidR="00EB2211" w:rsidRPr="001154EE" w:rsidTr="00152B91">
        <w:trPr>
          <w:trHeight w:val="359"/>
        </w:trPr>
        <w:tc>
          <w:tcPr>
            <w:tcW w:w="1710" w:type="dxa"/>
            <w:shd w:val="clear" w:color="auto" w:fill="E6E6E6"/>
            <w:vAlign w:val="center"/>
          </w:tcPr>
          <w:p w:rsidR="00EB2211" w:rsidRPr="001154EE" w:rsidRDefault="00EB2211" w:rsidP="009F4D31">
            <w:pPr>
              <w:pStyle w:val="TableText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1154EE">
              <w:rPr>
                <w:rFonts w:asciiTheme="majorHAnsi" w:hAnsiTheme="majorHAnsi"/>
                <w:b/>
                <w:sz w:val="24"/>
                <w:szCs w:val="24"/>
              </w:rPr>
              <w:t>Revision</w:t>
            </w:r>
          </w:p>
        </w:tc>
        <w:tc>
          <w:tcPr>
            <w:tcW w:w="4950" w:type="dxa"/>
            <w:shd w:val="clear" w:color="auto" w:fill="E6E6E6"/>
            <w:vAlign w:val="center"/>
          </w:tcPr>
          <w:p w:rsidR="00EB2211" w:rsidRPr="001154EE" w:rsidRDefault="00EB2211" w:rsidP="009F4D31">
            <w:pPr>
              <w:pStyle w:val="TableTextBold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1154EE">
              <w:rPr>
                <w:rFonts w:asciiTheme="majorHAnsi" w:hAnsiTheme="majorHAnsi"/>
                <w:sz w:val="24"/>
                <w:szCs w:val="24"/>
              </w:rPr>
              <w:t>History</w:t>
            </w:r>
          </w:p>
        </w:tc>
        <w:tc>
          <w:tcPr>
            <w:tcW w:w="1926" w:type="dxa"/>
            <w:shd w:val="clear" w:color="auto" w:fill="E6E6E6"/>
            <w:vAlign w:val="center"/>
          </w:tcPr>
          <w:p w:rsidR="00EB2211" w:rsidRPr="001154EE" w:rsidRDefault="00EB2211" w:rsidP="009F4D31">
            <w:pPr>
              <w:pStyle w:val="TableTextBold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1154EE">
              <w:rPr>
                <w:rFonts w:asciiTheme="majorHAnsi" w:hAnsiTheme="majorHAnsi"/>
                <w:sz w:val="24"/>
                <w:szCs w:val="24"/>
              </w:rPr>
              <w:t>Date</w:t>
            </w:r>
          </w:p>
        </w:tc>
      </w:tr>
      <w:tr w:rsidR="00EB2211" w:rsidRPr="001154EE" w:rsidTr="00152B91">
        <w:trPr>
          <w:trHeight w:val="360"/>
        </w:trPr>
        <w:tc>
          <w:tcPr>
            <w:tcW w:w="1710" w:type="dxa"/>
            <w:vAlign w:val="center"/>
          </w:tcPr>
          <w:p w:rsidR="00EB2211" w:rsidRPr="001154EE" w:rsidRDefault="00B81FB2" w:rsidP="009F4D31">
            <w:pPr>
              <w:pStyle w:val="TableText"/>
              <w:jc w:val="both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1.0</w:t>
            </w:r>
          </w:p>
        </w:tc>
        <w:tc>
          <w:tcPr>
            <w:tcW w:w="4950" w:type="dxa"/>
            <w:vAlign w:val="center"/>
          </w:tcPr>
          <w:p w:rsidR="00EB2211" w:rsidRPr="001154EE" w:rsidRDefault="00B81FB2" w:rsidP="009F4D31">
            <w:pPr>
              <w:pStyle w:val="TableText"/>
              <w:jc w:val="both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First draft version</w:t>
            </w:r>
          </w:p>
        </w:tc>
        <w:tc>
          <w:tcPr>
            <w:tcW w:w="1926" w:type="dxa"/>
            <w:vAlign w:val="center"/>
          </w:tcPr>
          <w:p w:rsidR="00EB2211" w:rsidRPr="001154EE" w:rsidRDefault="00065845" w:rsidP="00065845">
            <w:pPr>
              <w:pStyle w:val="TableText"/>
              <w:jc w:val="both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07</w:t>
            </w:r>
            <w:r w:rsidR="00B81FB2" w:rsidRPr="00B81FB2"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 w:rsidR="00B81FB2">
              <w:rPr>
                <w:rFonts w:asciiTheme="majorHAnsi" w:hAnsiTheme="majorHAnsi"/>
                <w:sz w:val="24"/>
                <w:szCs w:val="24"/>
              </w:rPr>
              <w:t xml:space="preserve"> April 2014</w:t>
            </w:r>
          </w:p>
        </w:tc>
      </w:tr>
    </w:tbl>
    <w:p w:rsidR="00D5080F" w:rsidRPr="001154EE" w:rsidRDefault="00D5080F" w:rsidP="009F4D31">
      <w:pPr>
        <w:jc w:val="both"/>
        <w:rPr>
          <w:rFonts w:asciiTheme="majorHAnsi" w:hAnsiTheme="majorHAnsi" w:cs="Arial"/>
          <w:szCs w:val="24"/>
        </w:rPr>
      </w:pPr>
    </w:p>
    <w:p w:rsidR="00025397" w:rsidRDefault="00025397" w:rsidP="009F4D31">
      <w:pPr>
        <w:jc w:val="both"/>
        <w:rPr>
          <w:rFonts w:asciiTheme="majorHAnsi" w:hAnsiTheme="majorHAnsi" w:cs="Arial"/>
          <w:sz w:val="44"/>
          <w:szCs w:val="44"/>
        </w:rPr>
      </w:pPr>
      <w:bookmarkStart w:id="3" w:name="_Toc4214694"/>
    </w:p>
    <w:bookmarkEnd w:id="3"/>
    <w:p w:rsidR="004859F4" w:rsidRDefault="004859F4">
      <w:pPr>
        <w:rPr>
          <w:rFonts w:asciiTheme="majorHAnsi" w:hAnsiTheme="majorHAnsi" w:cs="Arial"/>
          <w:sz w:val="44"/>
          <w:szCs w:val="44"/>
        </w:rPr>
      </w:pPr>
    </w:p>
    <w:p w:rsidR="004318C7" w:rsidRDefault="004318C7">
      <w:pPr>
        <w:rPr>
          <w:rFonts w:asciiTheme="majorHAnsi" w:hAnsiTheme="majorHAnsi" w:cs="Arial"/>
          <w:sz w:val="44"/>
          <w:szCs w:val="44"/>
        </w:rPr>
      </w:pPr>
      <w:r>
        <w:br w:type="page"/>
      </w:r>
    </w:p>
    <w:p w:rsidR="00722DD9" w:rsidRDefault="004B3988" w:rsidP="009F4D31">
      <w:pPr>
        <w:pStyle w:val="Heading1"/>
        <w:jc w:val="both"/>
      </w:pPr>
      <w:bookmarkStart w:id="4" w:name="_Toc384743378"/>
      <w:r>
        <w:lastRenderedPageBreak/>
        <w:t>Introduction</w:t>
      </w:r>
      <w:bookmarkEnd w:id="4"/>
    </w:p>
    <w:p w:rsidR="007110A8" w:rsidRDefault="0079119F" w:rsidP="009F4D31">
      <w:pPr>
        <w:jc w:val="both"/>
      </w:pPr>
      <w:r w:rsidRPr="00112083">
        <w:t xml:space="preserve">This document </w:t>
      </w:r>
      <w:r w:rsidR="007110A8">
        <w:t xml:space="preserve">explains the process of setting up the </w:t>
      </w:r>
      <w:r w:rsidR="008066D5">
        <w:t>DCU board</w:t>
      </w:r>
      <w:r w:rsidR="007110A8">
        <w:t>. It is assumed that the DCU board is Atom ARK-1120 which doesn’t have any operating system on it. We would be using Ubuntu Linux distribution.</w:t>
      </w:r>
    </w:p>
    <w:p w:rsidR="008905EE" w:rsidRDefault="008905EE" w:rsidP="009F4D31">
      <w:pPr>
        <w:jc w:val="both"/>
      </w:pPr>
      <w:r>
        <w:t xml:space="preserve">The document is divided into </w:t>
      </w:r>
      <w:r w:rsidR="008066D5">
        <w:t>following</w:t>
      </w:r>
      <w:r>
        <w:t xml:space="preserve"> parts:</w:t>
      </w:r>
    </w:p>
    <w:p w:rsidR="008905EE" w:rsidRDefault="00220AE2" w:rsidP="008905EE">
      <w:pPr>
        <w:pStyle w:val="ListParagraph"/>
        <w:numPr>
          <w:ilvl w:val="0"/>
          <w:numId w:val="5"/>
        </w:numPr>
        <w:jc w:val="both"/>
      </w:pPr>
      <w:r>
        <w:t>Installing Linux on Atom board</w:t>
      </w:r>
      <w:r w:rsidR="008905EE">
        <w:t>.</w:t>
      </w:r>
    </w:p>
    <w:p w:rsidR="00AF729C" w:rsidRDefault="00220AE2" w:rsidP="008066D5">
      <w:pPr>
        <w:pStyle w:val="ListParagraph"/>
        <w:numPr>
          <w:ilvl w:val="0"/>
          <w:numId w:val="5"/>
        </w:numPr>
        <w:jc w:val="both"/>
      </w:pPr>
      <w:r>
        <w:t>Login into Atom board.</w:t>
      </w:r>
      <w:r w:rsidR="008066D5">
        <w:t xml:space="preserve"> </w:t>
      </w:r>
    </w:p>
    <w:p w:rsidR="008905EE" w:rsidRDefault="008905EE" w:rsidP="009F4D31">
      <w:pPr>
        <w:pStyle w:val="Heading1"/>
        <w:jc w:val="both"/>
      </w:pPr>
      <w:bookmarkStart w:id="5" w:name="_Toc384743379"/>
      <w:r>
        <w:t xml:space="preserve">Installing Linux on </w:t>
      </w:r>
      <w:r w:rsidR="00220AE2">
        <w:t>Atom board</w:t>
      </w:r>
      <w:bookmarkEnd w:id="5"/>
    </w:p>
    <w:p w:rsidR="00C176EC" w:rsidRDefault="004B1B69" w:rsidP="009F4D31">
      <w:pPr>
        <w:jc w:val="both"/>
      </w:pPr>
      <w:r>
        <w:t>This section describes</w:t>
      </w:r>
      <w:r w:rsidR="008905EE">
        <w:t xml:space="preserve"> the steps for installation of U</w:t>
      </w:r>
      <w:r>
        <w:t xml:space="preserve">buntu </w:t>
      </w:r>
      <w:r w:rsidR="00220AE2">
        <w:t>on the A</w:t>
      </w:r>
      <w:r w:rsidR="008905EE">
        <w:t>tom board.</w:t>
      </w:r>
      <w:r w:rsidR="00C176EC">
        <w:t xml:space="preserve"> Following are the basic steps</w:t>
      </w:r>
      <w:r w:rsidR="00D95ADE">
        <w:t xml:space="preserve"> which are explained in detail</w:t>
      </w:r>
      <w:r w:rsidR="00C176EC">
        <w:t xml:space="preserve"> </w:t>
      </w:r>
      <w:r w:rsidR="00D95ADE">
        <w:t>later</w:t>
      </w:r>
      <w:r w:rsidR="00C176EC">
        <w:t>:</w:t>
      </w:r>
    </w:p>
    <w:p w:rsidR="00C176EC" w:rsidRDefault="00C176EC" w:rsidP="00C176EC">
      <w:pPr>
        <w:pStyle w:val="ListParagraph"/>
        <w:numPr>
          <w:ilvl w:val="0"/>
          <w:numId w:val="6"/>
        </w:numPr>
        <w:jc w:val="both"/>
      </w:pPr>
      <w:r>
        <w:t>Creating a bootable USB drive.</w:t>
      </w:r>
    </w:p>
    <w:p w:rsidR="008172BF" w:rsidRDefault="00C176EC" w:rsidP="00C176EC">
      <w:pPr>
        <w:pStyle w:val="ListParagraph"/>
        <w:numPr>
          <w:ilvl w:val="0"/>
          <w:numId w:val="6"/>
        </w:numPr>
        <w:jc w:val="both"/>
      </w:pPr>
      <w:r>
        <w:t>Installing Linux on Atom using bootable USB drive.</w:t>
      </w:r>
    </w:p>
    <w:p w:rsidR="00DC3AFD" w:rsidRDefault="00BF55CF" w:rsidP="009F4D31">
      <w:pPr>
        <w:pStyle w:val="Heading2"/>
      </w:pPr>
      <w:bookmarkStart w:id="6" w:name="_Toc384743380"/>
      <w:r>
        <w:t>Creating bootable USB drive</w:t>
      </w:r>
      <w:bookmarkEnd w:id="6"/>
    </w:p>
    <w:p w:rsidR="00BF55CF" w:rsidRDefault="00BF55CF" w:rsidP="009F4D31">
      <w:pPr>
        <w:jc w:val="both"/>
      </w:pPr>
      <w:r>
        <w:t xml:space="preserve">This section gives the procedure to make </w:t>
      </w:r>
      <w:r w:rsidR="00D95ADE">
        <w:t xml:space="preserve">a </w:t>
      </w:r>
      <w:r>
        <w:t>USB drive as bootable</w:t>
      </w:r>
      <w:r w:rsidR="00D95ADE">
        <w:t xml:space="preserve"> USB drive</w:t>
      </w:r>
      <w:r>
        <w:t xml:space="preserve">. Following are </w:t>
      </w:r>
      <w:r w:rsidR="00D95ADE">
        <w:t xml:space="preserve">the </w:t>
      </w:r>
      <w:r>
        <w:t xml:space="preserve">steps </w:t>
      </w:r>
      <w:r w:rsidR="00D95ADE">
        <w:t>to be followed:</w:t>
      </w:r>
    </w:p>
    <w:p w:rsidR="00C176EC" w:rsidRDefault="00D95ADE" w:rsidP="009D334E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You would require </w:t>
      </w:r>
      <w:r w:rsidR="00C176EC">
        <w:rPr>
          <w:rFonts w:eastAsia="Times New Roman" w:cs="Times New Roman"/>
          <w:szCs w:val="20"/>
        </w:rPr>
        <w:t>Windows 7</w:t>
      </w:r>
      <w:r>
        <w:rPr>
          <w:rFonts w:eastAsia="Times New Roman" w:cs="Times New Roman"/>
          <w:szCs w:val="20"/>
        </w:rPr>
        <w:t xml:space="preserve"> PC.</w:t>
      </w:r>
    </w:p>
    <w:p w:rsidR="00C176EC" w:rsidRDefault="00D95ADE" w:rsidP="009D334E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You would </w:t>
      </w:r>
      <w:r w:rsidRPr="006526A8">
        <w:rPr>
          <w:rFonts w:eastAsia="Times New Roman" w:cs="Times New Roman"/>
          <w:szCs w:val="20"/>
        </w:rPr>
        <w:t xml:space="preserve">require </w:t>
      </w:r>
      <w:r w:rsidR="00C176EC" w:rsidRPr="006526A8">
        <w:rPr>
          <w:rFonts w:eastAsia="Times New Roman" w:cs="Times New Roman"/>
          <w:szCs w:val="20"/>
        </w:rPr>
        <w:t>4 GB</w:t>
      </w:r>
      <w:r w:rsidR="00C176EC">
        <w:rPr>
          <w:rFonts w:eastAsia="Times New Roman" w:cs="Times New Roman"/>
          <w:szCs w:val="20"/>
        </w:rPr>
        <w:t xml:space="preserve"> </w:t>
      </w:r>
      <w:r>
        <w:rPr>
          <w:rFonts w:eastAsia="Times New Roman" w:cs="Times New Roman"/>
          <w:szCs w:val="20"/>
        </w:rPr>
        <w:t xml:space="preserve">USB </w:t>
      </w:r>
      <w:r w:rsidR="00C176EC">
        <w:rPr>
          <w:rFonts w:eastAsia="Times New Roman" w:cs="Times New Roman"/>
          <w:szCs w:val="20"/>
        </w:rPr>
        <w:t>drive</w:t>
      </w:r>
      <w:r>
        <w:rPr>
          <w:rFonts w:eastAsia="Times New Roman" w:cs="Times New Roman"/>
          <w:szCs w:val="20"/>
        </w:rPr>
        <w:t xml:space="preserve">. </w:t>
      </w:r>
      <w:r w:rsidRPr="00012E87">
        <w:rPr>
          <w:rFonts w:eastAsia="Times New Roman" w:cs="Times New Roman"/>
          <w:b/>
          <w:szCs w:val="20"/>
        </w:rPr>
        <w:t xml:space="preserve">Please note that the USB drive will be formatted so you would </w:t>
      </w:r>
      <w:r w:rsidR="00012E87" w:rsidRPr="00012E87">
        <w:rPr>
          <w:rFonts w:eastAsia="Times New Roman" w:cs="Times New Roman"/>
          <w:b/>
          <w:szCs w:val="20"/>
        </w:rPr>
        <w:t>lose</w:t>
      </w:r>
      <w:r w:rsidRPr="00012E87">
        <w:rPr>
          <w:rFonts w:eastAsia="Times New Roman" w:cs="Times New Roman"/>
          <w:b/>
          <w:szCs w:val="20"/>
        </w:rPr>
        <w:t xml:space="preserve"> content of the </w:t>
      </w:r>
      <w:r w:rsidR="00012E87" w:rsidRPr="00012E87">
        <w:rPr>
          <w:rFonts w:eastAsia="Times New Roman" w:cs="Times New Roman"/>
          <w:b/>
          <w:szCs w:val="20"/>
        </w:rPr>
        <w:t>USB driver. Please take back up of the content if it is important.</w:t>
      </w:r>
    </w:p>
    <w:p w:rsidR="00BF55CF" w:rsidRDefault="00BF55CF" w:rsidP="00012E87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 w:rsidRPr="00BF55CF">
        <w:rPr>
          <w:rFonts w:eastAsia="Times New Roman" w:cs="Times New Roman"/>
          <w:szCs w:val="20"/>
        </w:rPr>
        <w:t xml:space="preserve">Download </w:t>
      </w:r>
      <w:r w:rsidRPr="00012E87">
        <w:rPr>
          <w:rFonts w:eastAsia="Times New Roman" w:cs="Times New Roman"/>
          <w:b/>
          <w:szCs w:val="20"/>
        </w:rPr>
        <w:t>POWER ISO</w:t>
      </w:r>
      <w:r w:rsidRPr="00BF55CF">
        <w:rPr>
          <w:rFonts w:eastAsia="Times New Roman" w:cs="Times New Roman"/>
          <w:szCs w:val="20"/>
        </w:rPr>
        <w:t xml:space="preserve"> software for </w:t>
      </w:r>
      <w:r w:rsidR="00012E87">
        <w:rPr>
          <w:rFonts w:eastAsia="Times New Roman" w:cs="Times New Roman"/>
          <w:szCs w:val="20"/>
        </w:rPr>
        <w:t>W</w:t>
      </w:r>
      <w:r w:rsidRPr="00BF55CF">
        <w:rPr>
          <w:rFonts w:eastAsia="Times New Roman" w:cs="Times New Roman"/>
          <w:szCs w:val="20"/>
        </w:rPr>
        <w:t>indows</w:t>
      </w:r>
      <w:r w:rsidR="00012E87">
        <w:rPr>
          <w:rFonts w:eastAsia="Times New Roman" w:cs="Times New Roman"/>
          <w:szCs w:val="20"/>
        </w:rPr>
        <w:t xml:space="preserve"> 7 from </w:t>
      </w:r>
      <w:hyperlink r:id="rId10" w:history="1">
        <w:r w:rsidRPr="00ED09D6">
          <w:rPr>
            <w:rStyle w:val="Hyperlink"/>
          </w:rPr>
          <w:t>http://www.poweriso.com/download.htm</w:t>
        </w:r>
      </w:hyperlink>
      <w:r w:rsidRPr="00012E87">
        <w:rPr>
          <w:rFonts w:eastAsia="Times New Roman" w:cs="Times New Roman"/>
          <w:szCs w:val="20"/>
        </w:rPr>
        <w:t>.</w:t>
      </w:r>
      <w:r w:rsidR="00EB3121">
        <w:rPr>
          <w:rFonts w:eastAsia="Times New Roman" w:cs="Times New Roman"/>
          <w:szCs w:val="20"/>
        </w:rPr>
        <w:t xml:space="preserve"> You can select 32-bit or 64-bit based on your Windows 7 operating system.</w:t>
      </w:r>
    </w:p>
    <w:p w:rsidR="00012E87" w:rsidRDefault="00012E87" w:rsidP="00012E87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Install </w:t>
      </w:r>
      <w:r w:rsidR="00417112">
        <w:rPr>
          <w:rFonts w:eastAsia="Times New Roman" w:cs="Times New Roman"/>
          <w:szCs w:val="20"/>
        </w:rPr>
        <w:t>POWER ISO software</w:t>
      </w:r>
      <w:r>
        <w:rPr>
          <w:rFonts w:eastAsia="Times New Roman" w:cs="Times New Roman"/>
          <w:szCs w:val="20"/>
        </w:rPr>
        <w:t xml:space="preserve"> on Windows 7.</w:t>
      </w:r>
    </w:p>
    <w:p w:rsidR="00417112" w:rsidRPr="00417112" w:rsidRDefault="00417112" w:rsidP="00012E87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 w:rsidRPr="00417112">
        <w:rPr>
          <w:rFonts w:eastAsia="Times New Roman" w:cs="Times New Roman"/>
          <w:szCs w:val="20"/>
        </w:rPr>
        <w:t xml:space="preserve">Download Ubuntu </w:t>
      </w:r>
      <w:r w:rsidR="006526A8">
        <w:rPr>
          <w:rFonts w:eastAsia="Times New Roman" w:cs="Times New Roman"/>
          <w:szCs w:val="20"/>
        </w:rPr>
        <w:t>12.04</w:t>
      </w:r>
      <w:r w:rsidR="006B5766">
        <w:rPr>
          <w:rFonts w:eastAsia="Times New Roman" w:cs="Times New Roman"/>
          <w:szCs w:val="20"/>
        </w:rPr>
        <w:t>.</w:t>
      </w:r>
      <w:r w:rsidR="00AF4876">
        <w:rPr>
          <w:rFonts w:eastAsia="Times New Roman" w:cs="Times New Roman"/>
          <w:szCs w:val="20"/>
        </w:rPr>
        <w:t>1</w:t>
      </w:r>
      <w:r w:rsidRPr="00417112">
        <w:rPr>
          <w:rFonts w:eastAsia="Times New Roman" w:cs="Times New Roman"/>
          <w:szCs w:val="20"/>
        </w:rPr>
        <w:t xml:space="preserve"> version</w:t>
      </w:r>
      <w:r w:rsidR="00ED09D6">
        <w:rPr>
          <w:rFonts w:eastAsia="Times New Roman" w:cs="Times New Roman"/>
          <w:szCs w:val="20"/>
        </w:rPr>
        <w:t xml:space="preserve"> from</w:t>
      </w:r>
      <w:r w:rsidRPr="00417112">
        <w:rPr>
          <w:rFonts w:eastAsia="Times New Roman" w:cs="Times New Roman"/>
          <w:szCs w:val="20"/>
        </w:rPr>
        <w:t xml:space="preserve"> </w:t>
      </w:r>
      <w:hyperlink r:id="rId11" w:history="1">
        <w:r w:rsidR="004A2E2D">
          <w:rPr>
            <w:rStyle w:val="Hyperlink"/>
          </w:rPr>
          <w:t>http://old-releases.ubuntu.com/releases/12.04.1/ubuntu-12.04.1-desktop-i386.iso</w:t>
        </w:r>
      </w:hyperlink>
      <w:r w:rsidRPr="00417112">
        <w:rPr>
          <w:rFonts w:eastAsia="Times New Roman" w:cs="Times New Roman"/>
          <w:szCs w:val="20"/>
        </w:rPr>
        <w:t xml:space="preserve">. </w:t>
      </w:r>
      <w:r w:rsidR="004A2E2D">
        <w:rPr>
          <w:rFonts w:eastAsia="Times New Roman" w:cs="Times New Roman"/>
          <w:szCs w:val="20"/>
        </w:rPr>
        <w:t>This is</w:t>
      </w:r>
      <w:r w:rsidR="00112AD2">
        <w:rPr>
          <w:rFonts w:eastAsia="Times New Roman" w:cs="Times New Roman"/>
          <w:szCs w:val="20"/>
        </w:rPr>
        <w:t xml:space="preserve"> </w:t>
      </w:r>
      <w:r w:rsidR="00112AD2" w:rsidRPr="00F43120">
        <w:rPr>
          <w:rFonts w:eastAsia="Times New Roman" w:cs="Times New Roman"/>
          <w:b/>
          <w:szCs w:val="20"/>
        </w:rPr>
        <w:t>32 bit Ubuntu</w:t>
      </w:r>
      <w:r w:rsidR="00112AD2">
        <w:rPr>
          <w:rFonts w:eastAsia="Times New Roman" w:cs="Times New Roman"/>
          <w:szCs w:val="20"/>
        </w:rPr>
        <w:t xml:space="preserve">. </w:t>
      </w:r>
      <w:r w:rsidRPr="00417112">
        <w:rPr>
          <w:rFonts w:eastAsia="Times New Roman" w:cs="Times New Roman"/>
          <w:szCs w:val="20"/>
        </w:rPr>
        <w:t>Copy it on the Windows</w:t>
      </w:r>
      <w:r>
        <w:rPr>
          <w:rFonts w:eastAsia="Times New Roman" w:cs="Times New Roman"/>
          <w:szCs w:val="20"/>
        </w:rPr>
        <w:t xml:space="preserve"> 7 PC on which POWER ISO is installed.</w:t>
      </w:r>
    </w:p>
    <w:p w:rsidR="00BF55CF" w:rsidRPr="00BF55CF" w:rsidRDefault="00BF55CF" w:rsidP="009D334E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 w:rsidRPr="00BF55CF">
        <w:rPr>
          <w:rFonts w:eastAsia="Times New Roman" w:cs="Times New Roman"/>
          <w:szCs w:val="20"/>
        </w:rPr>
        <w:t xml:space="preserve">Insert the USB drive you intend to </w:t>
      </w:r>
      <w:r w:rsidR="00417112">
        <w:rPr>
          <w:rFonts w:eastAsia="Times New Roman" w:cs="Times New Roman"/>
          <w:szCs w:val="20"/>
        </w:rPr>
        <w:t>make a bootable drive</w:t>
      </w:r>
      <w:r w:rsidRPr="00BF55CF">
        <w:rPr>
          <w:rFonts w:eastAsia="Times New Roman" w:cs="Times New Roman"/>
          <w:szCs w:val="20"/>
        </w:rPr>
        <w:t>.</w:t>
      </w:r>
    </w:p>
    <w:p w:rsidR="00BF55CF" w:rsidRPr="00BF55CF" w:rsidRDefault="00BF55CF" w:rsidP="009D334E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 w:rsidRPr="00BF55CF">
        <w:rPr>
          <w:rFonts w:eastAsia="Times New Roman" w:cs="Times New Roman"/>
          <w:szCs w:val="20"/>
        </w:rPr>
        <w:t>Reboot the PC.</w:t>
      </w:r>
    </w:p>
    <w:p w:rsidR="00417112" w:rsidRDefault="00417112">
      <w:r>
        <w:br w:type="page"/>
      </w:r>
    </w:p>
    <w:p w:rsidR="00BF55CF" w:rsidRDefault="00417112" w:rsidP="009D334E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lastRenderedPageBreak/>
        <w:t>On reboot, g</w:t>
      </w:r>
      <w:r w:rsidR="00BF55CF" w:rsidRPr="00BF55CF">
        <w:rPr>
          <w:rFonts w:eastAsia="Times New Roman" w:cs="Times New Roman"/>
          <w:szCs w:val="20"/>
        </w:rPr>
        <w:t>o to start menu and run POWER ISO executable as administrator.</w:t>
      </w:r>
      <w:r w:rsidR="006E7E5E">
        <w:rPr>
          <w:rFonts w:eastAsia="Times New Roman" w:cs="Times New Roman"/>
          <w:szCs w:val="20"/>
        </w:rPr>
        <w:t xml:space="preserve"> Following screen will be displayed.</w:t>
      </w:r>
    </w:p>
    <w:p w:rsidR="00BF55CF" w:rsidRDefault="00D5282B" w:rsidP="00192A38">
      <w:r>
        <w:pict>
          <v:group id="_x0000_s1123" editas="canvas" style="width:6in;height:259.2pt;mso-position-horizontal-relative:char;mso-position-vertical-relative:line" coordorigin="2527,547" coordsize="7200,4320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22" type="#_x0000_t75" style="position:absolute;left:2527;top:547;width:7200;height:4320" o:preferrelative="f">
              <v:fill o:detectmouseclick="t"/>
              <v:path o:extrusionok="t" o:connecttype="none"/>
              <o:lock v:ext="edit" text="t"/>
            </v:shape>
            <v:shape id="_x0000_s1124" type="#_x0000_t75" style="position:absolute;left:2527;top:627;width:7200;height:4160">
              <v:imagedata r:id="rId12" o:title=""/>
            </v:shape>
            <w10:wrap type="none"/>
            <w10:anchorlock/>
          </v:group>
        </w:pict>
      </w:r>
    </w:p>
    <w:p w:rsidR="00C206B7" w:rsidRDefault="00582389" w:rsidP="00C206B7">
      <w:pPr>
        <w:pStyle w:val="ListParagraph"/>
        <w:numPr>
          <w:ilvl w:val="0"/>
          <w:numId w:val="3"/>
        </w:numPr>
        <w:jc w:val="both"/>
      </w:pPr>
      <w:r>
        <w:t xml:space="preserve">Select </w:t>
      </w:r>
      <w:r w:rsidR="00BF55CF" w:rsidRPr="00BF55CF">
        <w:t xml:space="preserve">menu "Tools </w:t>
      </w:r>
      <w:r w:rsidR="00BF55CF">
        <w:t>-&gt;</w:t>
      </w:r>
      <w:r w:rsidR="00BF55CF" w:rsidRPr="00BF55CF">
        <w:t xml:space="preserve"> Create Bootable USB Drive". The "Create Bootable USB Drive" </w:t>
      </w:r>
      <w:r w:rsidR="00BF55CF">
        <w:t>dialogs will</w:t>
      </w:r>
      <w:r w:rsidR="00BF55CF" w:rsidRPr="00BF55CF">
        <w:t xml:space="preserve"> popup.</w:t>
      </w:r>
    </w:p>
    <w:p w:rsidR="007E0329" w:rsidRDefault="00D5282B" w:rsidP="00C206B7">
      <w:pPr>
        <w:jc w:val="both"/>
      </w:pPr>
      <w:r>
        <w:pict>
          <v:group id="_x0000_s1125" editas="canvas" style="width:6in;height:250.35pt;mso-position-horizontal-relative:char;mso-position-vertical-relative:line" coordorigin="1800,8740" coordsize="8640,5007">
            <o:lock v:ext="edit" aspectratio="t"/>
            <v:shape id="_x0000_s1126" type="#_x0000_t75" style="position:absolute;left:1800;top:8740;width:8640;height:5007" o:preferrelative="f">
              <v:fill o:detectmouseclick="t"/>
              <v:path o:extrusionok="t" o:connecttype="none"/>
              <o:lock v:ext="edit" text="t"/>
            </v:shape>
            <v:shape id="_x0000_s1127" type="#_x0000_t75" style="position:absolute;left:1800;top:8816;width:8640;height:4931">
              <v:imagedata r:id="rId13" o:title=""/>
            </v:shape>
            <w10:wrap type="none"/>
            <w10:anchorlock/>
          </v:group>
        </w:pict>
      </w:r>
    </w:p>
    <w:p w:rsidR="00164884" w:rsidRPr="00164884" w:rsidRDefault="00164884" w:rsidP="00164884"/>
    <w:p w:rsidR="00191638" w:rsidRDefault="00191638" w:rsidP="009D334E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Under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Source Image File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 xml:space="preserve"> select the Ubuntu image file downloaded from Internet.</w:t>
      </w:r>
    </w:p>
    <w:p w:rsidR="004615E8" w:rsidRDefault="004615E8" w:rsidP="009D334E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lastRenderedPageBreak/>
        <w:t xml:space="preserve">Under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Destination USB Drive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 xml:space="preserve"> select the USB drive attached to your PC.</w:t>
      </w:r>
    </w:p>
    <w:p w:rsidR="00BF55CF" w:rsidRDefault="004615E8" w:rsidP="009D334E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Under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Write Method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 xml:space="preserve"> select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USB-HDD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.</w:t>
      </w:r>
    </w:p>
    <w:p w:rsidR="00512E81" w:rsidRDefault="00D5282B" w:rsidP="00512E81">
      <w:r>
        <w:pict>
          <v:group id="_x0000_s1165" editas="canvas" style="width:6in;height:255.55pt;mso-position-horizontal-relative:char;mso-position-vertical-relative:line" coordorigin="3787,1680" coordsize="7200,4259">
            <o:lock v:ext="edit" aspectratio="t"/>
            <v:shape id="_x0000_s1164" type="#_x0000_t75" style="position:absolute;left:3787;top:1680;width:7200;height:4259" o:preferrelative="f">
              <v:fill o:detectmouseclick="t"/>
              <v:path o:extrusionok="t" o:connecttype="none"/>
              <o:lock v:ext="edit" text="t"/>
            </v:shape>
            <v:shape id="_x0000_s1166" type="#_x0000_t75" style="position:absolute;left:3787;top:1728;width:7200;height:4122">
              <v:imagedata r:id="rId14" o:title=""/>
            </v:shape>
            <w10:wrap type="none"/>
            <w10:anchorlock/>
          </v:group>
        </w:pict>
      </w:r>
    </w:p>
    <w:p w:rsidR="00512E81" w:rsidRDefault="00512E81" w:rsidP="00512E81"/>
    <w:p w:rsidR="00512E81" w:rsidRPr="0053696C" w:rsidRDefault="00512E81" w:rsidP="0034044D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Click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Start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 xml:space="preserve"> to initiate the process of creating bootable drive.</w:t>
      </w:r>
    </w:p>
    <w:p w:rsidR="0034044D" w:rsidRPr="00436D45" w:rsidRDefault="0034044D" w:rsidP="0034044D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>Writing progress will appear during creating bootable drive.</w:t>
      </w:r>
    </w:p>
    <w:p w:rsidR="0034044D" w:rsidRPr="0034044D" w:rsidRDefault="00D5282B" w:rsidP="0034044D">
      <w:r>
        <w:pict>
          <v:group id="_x0000_s1170" editas="canvas" style="width:6in;height:259.2pt;mso-position-horizontal-relative:char;mso-position-vertical-relative:line" coordorigin="2527,600" coordsize="7200,4320">
            <o:lock v:ext="edit" aspectratio="t"/>
            <v:shape id="_x0000_s1169" type="#_x0000_t75" style="position:absolute;left:2527;top:600;width:7200;height:4320" o:preferrelative="f">
              <v:fill o:detectmouseclick="t"/>
              <v:path o:extrusionok="t" o:connecttype="none"/>
              <o:lock v:ext="edit" text="t"/>
            </v:shape>
            <v:shape id="_x0000_s1171" type="#_x0000_t75" style="position:absolute;left:2527;top:635;width:7200;height:4250">
              <v:imagedata r:id="rId15" o:title=""/>
            </v:shape>
            <w10:wrap type="none"/>
            <w10:anchorlock/>
          </v:group>
        </w:pict>
      </w:r>
    </w:p>
    <w:p w:rsidR="00512E81" w:rsidRPr="00512E81" w:rsidRDefault="00512E81" w:rsidP="00512E81"/>
    <w:p w:rsidR="00BF55CF" w:rsidRDefault="00083AA2" w:rsidP="00512E81">
      <w:pPr>
        <w:pStyle w:val="ListParagraph"/>
        <w:numPr>
          <w:ilvl w:val="0"/>
          <w:numId w:val="3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lastRenderedPageBreak/>
        <w:t xml:space="preserve">On completion </w:t>
      </w:r>
      <w:r w:rsidR="0053696C">
        <w:rPr>
          <w:rFonts w:eastAsia="Times New Roman" w:cs="Times New Roman"/>
          <w:szCs w:val="20"/>
        </w:rPr>
        <w:t xml:space="preserve">utility will show message </w:t>
      </w:r>
      <w:r w:rsidR="0053696C" w:rsidRPr="00BF55CF">
        <w:rPr>
          <w:rFonts w:eastAsia="Times New Roman" w:cs="Times New Roman"/>
          <w:szCs w:val="20"/>
        </w:rPr>
        <w:t>"</w:t>
      </w:r>
      <w:r w:rsidR="0053696C">
        <w:rPr>
          <w:rFonts w:eastAsia="Times New Roman" w:cs="Times New Roman"/>
          <w:szCs w:val="20"/>
        </w:rPr>
        <w:t>Writing USB drive successful</w:t>
      </w:r>
      <w:r w:rsidR="007044E8">
        <w:rPr>
          <w:rFonts w:eastAsia="Times New Roman" w:cs="Times New Roman"/>
          <w:szCs w:val="20"/>
        </w:rPr>
        <w:t>.</w:t>
      </w:r>
      <w:r w:rsidR="0053696C" w:rsidRPr="00BF55CF">
        <w:rPr>
          <w:rFonts w:eastAsia="Times New Roman" w:cs="Times New Roman"/>
          <w:szCs w:val="20"/>
        </w:rPr>
        <w:t>"</w:t>
      </w:r>
      <w:r w:rsidR="0053696C">
        <w:rPr>
          <w:rFonts w:eastAsia="Times New Roman" w:cs="Times New Roman"/>
          <w:szCs w:val="20"/>
        </w:rPr>
        <w:t xml:space="preserve"> as shown below.</w:t>
      </w:r>
    </w:p>
    <w:p w:rsidR="005D5D88" w:rsidRPr="00512E81" w:rsidRDefault="00D5282B" w:rsidP="00512E81">
      <w:r>
        <w:pict>
          <v:group id="_x0000_s1131" editas="canvas" style="width:6in;height:259.2pt;mso-position-horizontal-relative:char;mso-position-vertical-relative:line" coordorigin="2527,3975" coordsize="7200,4320">
            <o:lock v:ext="edit" aspectratio="t"/>
            <v:shape id="_x0000_s1132" type="#_x0000_t75" style="position:absolute;left:2527;top:3975;width:7200;height:4320" o:preferrelative="f">
              <v:fill o:detectmouseclick="t"/>
              <v:path o:extrusionok="t" o:connecttype="none"/>
              <o:lock v:ext="edit" text="t"/>
            </v:shape>
            <v:shape id="_x0000_s1168" type="#_x0000_t75" style="position:absolute;left:2527;top:4008;width:7200;height:4255">
              <v:imagedata r:id="rId16" o:title=""/>
            </v:shape>
            <w10:wrap type="none"/>
            <w10:anchorlock/>
          </v:group>
        </w:pict>
      </w:r>
    </w:p>
    <w:p w:rsidR="007044E8" w:rsidRDefault="007044E8">
      <w:pPr>
        <w:rPr>
          <w:rFonts w:asciiTheme="majorHAnsi" w:hAnsiTheme="majorHAnsi" w:cs="Arial"/>
          <w:sz w:val="32"/>
          <w:szCs w:val="32"/>
        </w:rPr>
      </w:pPr>
      <w:r>
        <w:br w:type="page"/>
      </w:r>
    </w:p>
    <w:p w:rsidR="00711315" w:rsidRDefault="00711315" w:rsidP="00711315">
      <w:pPr>
        <w:pStyle w:val="Heading2"/>
      </w:pPr>
      <w:bookmarkStart w:id="7" w:name="_Toc384743381"/>
      <w:r w:rsidRPr="00711315">
        <w:lastRenderedPageBreak/>
        <w:t>Install</w:t>
      </w:r>
      <w:r w:rsidR="00F8048E">
        <w:t>ing Linux on Atom using bootable USB drive</w:t>
      </w:r>
      <w:bookmarkEnd w:id="7"/>
    </w:p>
    <w:p w:rsidR="00BC3540" w:rsidRDefault="00BC3540" w:rsidP="00BC3540">
      <w:pPr>
        <w:jc w:val="both"/>
      </w:pPr>
      <w:r>
        <w:t xml:space="preserve">This section gives the procedure to install </w:t>
      </w:r>
      <w:r w:rsidR="006C4475">
        <w:t>Linux</w:t>
      </w:r>
      <w:r>
        <w:t xml:space="preserve"> to Atom board. Following are steps</w:t>
      </w:r>
      <w:r w:rsidR="006C4475">
        <w:t xml:space="preserve"> to be followed:</w:t>
      </w:r>
      <w:r>
        <w:t xml:space="preserve"> </w:t>
      </w:r>
    </w:p>
    <w:p w:rsidR="00BC3540" w:rsidRPr="00BC3540" w:rsidRDefault="00BC3540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 w:rsidRPr="00BC3540">
        <w:rPr>
          <w:rFonts w:eastAsia="Times New Roman" w:cs="Times New Roman"/>
          <w:szCs w:val="20"/>
        </w:rPr>
        <w:t xml:space="preserve">Insert the </w:t>
      </w:r>
      <w:r w:rsidR="006C4475">
        <w:rPr>
          <w:rFonts w:eastAsia="Times New Roman" w:cs="Times New Roman"/>
          <w:szCs w:val="20"/>
        </w:rPr>
        <w:t>bootable USB</w:t>
      </w:r>
      <w:r w:rsidRPr="00BC3540">
        <w:rPr>
          <w:rFonts w:eastAsia="Times New Roman" w:cs="Times New Roman"/>
          <w:szCs w:val="20"/>
        </w:rPr>
        <w:t xml:space="preserve"> drive</w:t>
      </w:r>
      <w:r w:rsidR="006C4475">
        <w:rPr>
          <w:rFonts w:eastAsia="Times New Roman" w:cs="Times New Roman"/>
          <w:szCs w:val="20"/>
        </w:rPr>
        <w:t xml:space="preserve"> (bootable USB drive created by following steps mentioned in section 2.1)</w:t>
      </w:r>
      <w:r w:rsidRPr="00BC3540">
        <w:rPr>
          <w:rFonts w:eastAsia="Times New Roman" w:cs="Times New Roman"/>
          <w:szCs w:val="20"/>
        </w:rPr>
        <w:t xml:space="preserve"> into</w:t>
      </w:r>
      <w:r w:rsidR="00723264">
        <w:rPr>
          <w:rFonts w:eastAsia="Times New Roman" w:cs="Times New Roman"/>
          <w:szCs w:val="20"/>
        </w:rPr>
        <w:t xml:space="preserve"> the </w:t>
      </w:r>
      <w:r w:rsidR="006C4475">
        <w:rPr>
          <w:rFonts w:eastAsia="Times New Roman" w:cs="Times New Roman"/>
          <w:szCs w:val="20"/>
        </w:rPr>
        <w:t>USB</w:t>
      </w:r>
      <w:r w:rsidR="00723264">
        <w:rPr>
          <w:rFonts w:eastAsia="Times New Roman" w:cs="Times New Roman"/>
          <w:szCs w:val="20"/>
        </w:rPr>
        <w:t xml:space="preserve"> port of </w:t>
      </w:r>
      <w:r w:rsidR="006C4475">
        <w:rPr>
          <w:rFonts w:eastAsia="Times New Roman" w:cs="Times New Roman"/>
          <w:szCs w:val="20"/>
        </w:rPr>
        <w:t xml:space="preserve">Atom </w:t>
      </w:r>
      <w:r w:rsidR="001D262D">
        <w:rPr>
          <w:rFonts w:eastAsia="Times New Roman" w:cs="Times New Roman"/>
          <w:szCs w:val="20"/>
        </w:rPr>
        <w:t>board and power it on.</w:t>
      </w:r>
    </w:p>
    <w:p w:rsidR="00BC3540" w:rsidRPr="00BC3540" w:rsidRDefault="006C4475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On power on keep pressing </w:t>
      </w:r>
      <w:r w:rsidR="00BC3540" w:rsidRPr="00BC3540">
        <w:rPr>
          <w:rFonts w:eastAsia="Times New Roman" w:cs="Times New Roman"/>
          <w:szCs w:val="20"/>
        </w:rPr>
        <w:t>F12</w:t>
      </w:r>
      <w:r>
        <w:rPr>
          <w:rFonts w:eastAsia="Times New Roman" w:cs="Times New Roman"/>
          <w:szCs w:val="20"/>
        </w:rPr>
        <w:t xml:space="preserve"> or </w:t>
      </w:r>
      <w:r w:rsidR="00BC3540" w:rsidRPr="00BC3540">
        <w:rPr>
          <w:rFonts w:eastAsia="Times New Roman" w:cs="Times New Roman"/>
          <w:szCs w:val="20"/>
        </w:rPr>
        <w:t>F11 for boot device selection.</w:t>
      </w:r>
      <w:r w:rsidR="00EB79A6">
        <w:rPr>
          <w:rFonts w:eastAsia="Times New Roman" w:cs="Times New Roman"/>
          <w:szCs w:val="20"/>
        </w:rPr>
        <w:t xml:space="preserve"> </w:t>
      </w:r>
      <w:r w:rsidR="00EB79A6" w:rsidRPr="00BC3540">
        <w:rPr>
          <w:rFonts w:eastAsia="Times New Roman" w:cs="Times New Roman"/>
          <w:szCs w:val="20"/>
        </w:rPr>
        <w:t>If in case after pressing</w:t>
      </w:r>
      <w:r w:rsidR="00EB79A6">
        <w:rPr>
          <w:rFonts w:eastAsia="Times New Roman" w:cs="Times New Roman"/>
          <w:szCs w:val="20"/>
        </w:rPr>
        <w:t xml:space="preserve"> F12 or F11</w:t>
      </w:r>
      <w:r w:rsidR="00EB79A6" w:rsidRPr="00BC3540">
        <w:rPr>
          <w:rFonts w:eastAsia="Times New Roman" w:cs="Times New Roman"/>
          <w:szCs w:val="20"/>
        </w:rPr>
        <w:t xml:space="preserve"> the menu is not shown, then restart the device and press F2.</w:t>
      </w:r>
    </w:p>
    <w:p w:rsidR="009B0C55" w:rsidRDefault="00BC3540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 w:rsidRPr="00BC3540">
        <w:rPr>
          <w:rFonts w:eastAsia="Times New Roman" w:cs="Times New Roman"/>
          <w:szCs w:val="20"/>
        </w:rPr>
        <w:t>O</w:t>
      </w:r>
      <w:r w:rsidR="00843C59">
        <w:rPr>
          <w:rFonts w:eastAsia="Times New Roman" w:cs="Times New Roman"/>
          <w:szCs w:val="20"/>
        </w:rPr>
        <w:t xml:space="preserve">n display of menu option </w:t>
      </w:r>
      <w:r w:rsidRPr="00BC3540">
        <w:rPr>
          <w:rFonts w:eastAsia="Times New Roman" w:cs="Times New Roman"/>
          <w:szCs w:val="20"/>
        </w:rPr>
        <w:t xml:space="preserve">select the appropriate </w:t>
      </w:r>
      <w:r w:rsidR="00843C59">
        <w:rPr>
          <w:rFonts w:eastAsia="Times New Roman" w:cs="Times New Roman"/>
          <w:szCs w:val="20"/>
        </w:rPr>
        <w:t>bootable USB drive.</w:t>
      </w:r>
      <w:r w:rsidRPr="00BC3540">
        <w:rPr>
          <w:rFonts w:eastAsia="Times New Roman" w:cs="Times New Roman"/>
          <w:szCs w:val="20"/>
        </w:rPr>
        <w:t xml:space="preserve"> </w:t>
      </w:r>
    </w:p>
    <w:p w:rsidR="00BC3540" w:rsidRPr="00BC3540" w:rsidRDefault="009B73FC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On selection of USB drive the Atom board will start booting from the driver. It will show splash </w:t>
      </w:r>
      <w:r w:rsidR="00BC3540" w:rsidRPr="00BC3540">
        <w:rPr>
          <w:rFonts w:eastAsia="Times New Roman" w:cs="Times New Roman"/>
          <w:szCs w:val="20"/>
        </w:rPr>
        <w:t xml:space="preserve">screen </w:t>
      </w:r>
      <w:r>
        <w:rPr>
          <w:rFonts w:eastAsia="Times New Roman" w:cs="Times New Roman"/>
          <w:szCs w:val="20"/>
        </w:rPr>
        <w:t>of Ubuntu. Ubuntu will load</w:t>
      </w:r>
      <w:r w:rsidR="00BC3540" w:rsidRPr="00BC3540">
        <w:rPr>
          <w:rFonts w:eastAsia="Times New Roman" w:cs="Times New Roman"/>
          <w:szCs w:val="20"/>
        </w:rPr>
        <w:t xml:space="preserve"> some settings and primary installation tools</w:t>
      </w:r>
      <w:r>
        <w:rPr>
          <w:rFonts w:eastAsia="Times New Roman" w:cs="Times New Roman"/>
          <w:szCs w:val="20"/>
        </w:rPr>
        <w:t xml:space="preserve"> this might take couple of minutes</w:t>
      </w:r>
      <w:r w:rsidR="00BC3540" w:rsidRPr="00BC3540">
        <w:rPr>
          <w:rFonts w:eastAsia="Times New Roman" w:cs="Times New Roman"/>
          <w:szCs w:val="20"/>
        </w:rPr>
        <w:t>.</w:t>
      </w:r>
    </w:p>
    <w:p w:rsidR="001D262D" w:rsidRDefault="001D262D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 w:rsidRPr="001D262D">
        <w:rPr>
          <w:rFonts w:eastAsia="Times New Roman" w:cs="Times New Roman"/>
          <w:szCs w:val="20"/>
        </w:rPr>
        <w:t xml:space="preserve">Please ensure that the Ethernet cable is not connected to Atom board. This will ensure less time is taken while installation. </w:t>
      </w:r>
    </w:p>
    <w:p w:rsidR="005F5FFC" w:rsidRDefault="001D262D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On completion of initialization following screen will be displayed. Select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Install Ubuntu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 xml:space="preserve"> option.</w:t>
      </w:r>
    </w:p>
    <w:p w:rsidR="001B32B7" w:rsidRPr="001B32B7" w:rsidRDefault="00D5282B" w:rsidP="001B32B7">
      <w:r>
        <w:pict>
          <v:group id="_x0000_s1135" editas="canvas" style="width:6in;height:259.2pt;mso-position-horizontal-relative:char;mso-position-vertical-relative:line" coordorigin="1800,6738" coordsize="8640,5184">
            <o:lock v:ext="edit" aspectratio="t"/>
            <v:shape id="_x0000_s1134" type="#_x0000_t75" style="position:absolute;left:1800;top:6738;width:8640;height:5184" o:preferrelative="f">
              <v:fill o:detectmouseclick="t"/>
              <v:path o:extrusionok="t" o:connecttype="none"/>
              <o:lock v:ext="edit" text="t"/>
            </v:shape>
            <v:shape id="_x0000_s1136" type="#_x0000_t75" style="position:absolute;left:1800;top:6858;width:8640;height:4901">
              <v:imagedata r:id="rId17" o:title=""/>
            </v:shape>
            <w10:wrap type="none"/>
            <w10:anchorlock/>
          </v:group>
        </w:pict>
      </w:r>
    </w:p>
    <w:p w:rsidR="005F5FFC" w:rsidRPr="005F5FFC" w:rsidRDefault="005F5FFC" w:rsidP="005F5FFC"/>
    <w:p w:rsidR="00BC3540" w:rsidRDefault="00BC3540" w:rsidP="005F5FFC">
      <w:pPr>
        <w:jc w:val="center"/>
      </w:pPr>
    </w:p>
    <w:p w:rsidR="00BC3540" w:rsidRDefault="00BC3540" w:rsidP="008770C3">
      <w:pPr>
        <w:pStyle w:val="ListParagraph"/>
        <w:jc w:val="center"/>
      </w:pPr>
    </w:p>
    <w:p w:rsidR="008770C3" w:rsidRDefault="008770C3" w:rsidP="008770C3">
      <w:pPr>
        <w:pStyle w:val="ListParagraph"/>
        <w:jc w:val="center"/>
      </w:pPr>
    </w:p>
    <w:p w:rsidR="00C746BB" w:rsidRDefault="00C746BB">
      <w:r>
        <w:br w:type="page"/>
      </w:r>
    </w:p>
    <w:p w:rsidR="00BC3540" w:rsidRDefault="00647BDF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lastRenderedPageBreak/>
        <w:t xml:space="preserve">A screen regarding Internet connection, select the options as shown below and </w:t>
      </w:r>
      <w:r w:rsidR="000D3FFA">
        <w:rPr>
          <w:rFonts w:eastAsia="Times New Roman" w:cs="Times New Roman"/>
          <w:szCs w:val="20"/>
        </w:rPr>
        <w:t>click</w:t>
      </w:r>
      <w:r>
        <w:rPr>
          <w:rFonts w:eastAsia="Times New Roman" w:cs="Times New Roman"/>
          <w:szCs w:val="20"/>
        </w:rPr>
        <w:t xml:space="preserve">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Continue</w:t>
      </w:r>
      <w:r w:rsidRPr="00BF55CF">
        <w:rPr>
          <w:rFonts w:eastAsia="Times New Roman" w:cs="Times New Roman"/>
          <w:szCs w:val="20"/>
        </w:rPr>
        <w:t>"</w:t>
      </w:r>
      <w:r w:rsidR="00BC3540" w:rsidRPr="00BC3540">
        <w:rPr>
          <w:rFonts w:eastAsia="Times New Roman" w:cs="Times New Roman"/>
          <w:szCs w:val="20"/>
        </w:rPr>
        <w:t>.</w:t>
      </w:r>
    </w:p>
    <w:p w:rsidR="00BC3540" w:rsidRDefault="00D5282B" w:rsidP="00650B78">
      <w:r>
        <w:pict>
          <v:group id="_x0000_s1111" editas="canvas" style="width:6in;height:264.3pt;mso-position-horizontal-relative:char;mso-position-vertical-relative:line" coordorigin="2527,3667" coordsize="7200,4405">
            <o:lock v:ext="edit" aspectratio="t"/>
            <v:shape id="_x0000_s1110" type="#_x0000_t75" style="position:absolute;left:2527;top:3667;width:7200;height:4405" o:preferrelative="f">
              <v:fill o:detectmouseclick="t"/>
              <v:path o:extrusionok="t" o:connecttype="none"/>
              <o:lock v:ext="edit" text="t"/>
            </v:shape>
            <v:shape id="_x0000_s1146" type="#_x0000_t75" style="position:absolute;left:2527;top:3667;width:7200;height:4343">
              <v:imagedata r:id="rId18" o:title=""/>
            </v:shape>
            <w10:wrap type="none"/>
            <w10:anchorlock/>
          </v:group>
        </w:pict>
      </w:r>
    </w:p>
    <w:p w:rsidR="00BC3540" w:rsidRDefault="000914AE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A screen will be displayed to select installation type. Select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Something else</w:t>
      </w:r>
      <w:r w:rsidRPr="00BF55CF">
        <w:rPr>
          <w:rFonts w:eastAsia="Times New Roman" w:cs="Times New Roman"/>
          <w:szCs w:val="20"/>
        </w:rPr>
        <w:t>"</w:t>
      </w:r>
      <w:r w:rsidR="00BC3540" w:rsidRPr="00BC3540">
        <w:rPr>
          <w:rFonts w:eastAsia="Times New Roman" w:cs="Times New Roman"/>
          <w:szCs w:val="20"/>
        </w:rPr>
        <w:t xml:space="preserve"> option.</w:t>
      </w:r>
    </w:p>
    <w:p w:rsidR="00BC3540" w:rsidRDefault="00D5282B" w:rsidP="00BC3540">
      <w:r>
        <w:pict>
          <v:group id="_x0000_s1117" editas="canvas" style="width:6in;height:272.7pt;mso-position-horizontal-relative:char;mso-position-vertical-relative:line" coordorigin="2527,7455" coordsize="7200,4545">
            <o:lock v:ext="edit" aspectratio="t"/>
            <v:shape id="_x0000_s1116" type="#_x0000_t75" style="position:absolute;left:2527;top:7455;width:7200;height:4545" o:preferrelative="f">
              <v:fill o:detectmouseclick="t"/>
              <v:path o:extrusionok="t" o:connecttype="none"/>
              <o:lock v:ext="edit" text="t"/>
            </v:shape>
            <v:shape id="_x0000_s1147" type="#_x0000_t75" style="position:absolute;left:2527;top:7455;width:7200;height:4545">
              <v:imagedata r:id="rId19" o:title=""/>
            </v:shape>
            <w10:wrap type="none"/>
            <w10:anchorlock/>
          </v:group>
        </w:pict>
      </w:r>
    </w:p>
    <w:p w:rsidR="0065435E" w:rsidRDefault="00650B78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lastRenderedPageBreak/>
        <w:t xml:space="preserve">A </w:t>
      </w:r>
      <w:r w:rsidR="00D537BE">
        <w:rPr>
          <w:rFonts w:eastAsia="Times New Roman" w:cs="Times New Roman"/>
          <w:szCs w:val="20"/>
        </w:rPr>
        <w:t xml:space="preserve">screen will be displayed where you </w:t>
      </w:r>
      <w:r>
        <w:rPr>
          <w:rFonts w:eastAsia="Times New Roman" w:cs="Times New Roman"/>
          <w:szCs w:val="20"/>
        </w:rPr>
        <w:t xml:space="preserve">have to </w:t>
      </w:r>
      <w:r w:rsidR="00D537BE">
        <w:rPr>
          <w:rFonts w:eastAsia="Times New Roman" w:cs="Times New Roman"/>
          <w:szCs w:val="20"/>
        </w:rPr>
        <w:t>select the drive of Atom on which installation is to be carried out.</w:t>
      </w:r>
    </w:p>
    <w:p w:rsidR="0065435E" w:rsidRPr="003B547F" w:rsidRDefault="00D5282B" w:rsidP="0065435E">
      <w:r>
        <w:pict>
          <v:group id="_x0000_s1101" editas="canvas" style="width:437.25pt;height:259.2pt;mso-position-horizontal-relative:char;mso-position-vertical-relative:line" coordorigin="1695,2334" coordsize="8745,5184">
            <o:lock v:ext="edit" aspectratio="t"/>
            <v:shape id="_x0000_s1100" type="#_x0000_t75" style="position:absolute;left:1695;top:2334;width:8745;height:5184" o:preferrelative="f">
              <v:fill o:detectmouseclick="t"/>
              <v:path o:extrusionok="t" o:connecttype="none"/>
              <o:lock v:ext="edit" text="t"/>
            </v:shape>
            <v:shape id="_x0000_s1102" type="#_x0000_t75" style="position:absolute;left:1695;top:2334;width:8745;height:5184">
              <v:imagedata r:id="rId20" o:title=""/>
            </v:shape>
            <w10:wrap type="none"/>
            <w10:anchorlock/>
          </v:group>
        </w:pict>
      </w:r>
    </w:p>
    <w:p w:rsidR="0065435E" w:rsidRDefault="00650B78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Once the drive is selected, then we have to prepare partitions on the driver. </w:t>
      </w:r>
      <w:r w:rsidR="00FF1508">
        <w:rPr>
          <w:rFonts w:eastAsia="Times New Roman" w:cs="Times New Roman"/>
          <w:szCs w:val="20"/>
        </w:rPr>
        <w:t xml:space="preserve">We have to create two partitions one as ‘/’ and another as ‘swap’. </w:t>
      </w:r>
      <w:r w:rsidR="00C46016">
        <w:rPr>
          <w:rFonts w:eastAsia="Times New Roman" w:cs="Times New Roman"/>
          <w:szCs w:val="20"/>
        </w:rPr>
        <w:t>On the next screen similar to the one shown below s</w:t>
      </w:r>
      <w:r w:rsidR="00BC3540" w:rsidRPr="00BC3540">
        <w:rPr>
          <w:rFonts w:eastAsia="Times New Roman" w:cs="Times New Roman"/>
          <w:szCs w:val="20"/>
        </w:rPr>
        <w:t xml:space="preserve">elect </w:t>
      </w:r>
      <w:r w:rsidR="001E2436">
        <w:rPr>
          <w:rFonts w:eastAsia="Times New Roman" w:cs="Times New Roman"/>
          <w:szCs w:val="20"/>
        </w:rPr>
        <w:t xml:space="preserve">the </w:t>
      </w:r>
      <w:r w:rsidR="00FA2151">
        <w:rPr>
          <w:rFonts w:eastAsia="Times New Roman" w:cs="Times New Roman"/>
          <w:szCs w:val="20"/>
        </w:rPr>
        <w:t xml:space="preserve">driver </w:t>
      </w:r>
      <w:r w:rsidR="00FA2151" w:rsidRPr="001C38F7">
        <w:rPr>
          <w:rFonts w:eastAsia="Times New Roman" w:cs="Times New Roman"/>
          <w:b/>
          <w:szCs w:val="20"/>
        </w:rPr>
        <w:t>/dev/sda</w:t>
      </w:r>
      <w:r w:rsidR="00FA2151">
        <w:rPr>
          <w:rFonts w:eastAsia="Times New Roman" w:cs="Times New Roman"/>
          <w:szCs w:val="20"/>
        </w:rPr>
        <w:t xml:space="preserve"> and </w:t>
      </w:r>
      <w:r w:rsidR="000D3FFA">
        <w:rPr>
          <w:rFonts w:eastAsia="Times New Roman" w:cs="Times New Roman"/>
          <w:szCs w:val="20"/>
        </w:rPr>
        <w:t>click</w:t>
      </w:r>
      <w:r w:rsidR="00FA2151">
        <w:rPr>
          <w:rFonts w:eastAsia="Times New Roman" w:cs="Times New Roman"/>
          <w:szCs w:val="20"/>
        </w:rPr>
        <w:t xml:space="preserve"> the button </w:t>
      </w:r>
      <w:r w:rsidR="001E2436" w:rsidRPr="00BF55CF">
        <w:rPr>
          <w:rFonts w:eastAsia="Times New Roman" w:cs="Times New Roman"/>
          <w:szCs w:val="20"/>
        </w:rPr>
        <w:t>"</w:t>
      </w:r>
      <w:r w:rsidR="001E2436">
        <w:rPr>
          <w:rFonts w:eastAsia="Times New Roman" w:cs="Times New Roman"/>
          <w:szCs w:val="20"/>
        </w:rPr>
        <w:t>New P</w:t>
      </w:r>
      <w:r w:rsidR="00ED4DFD">
        <w:rPr>
          <w:rFonts w:eastAsia="Times New Roman" w:cs="Times New Roman"/>
          <w:szCs w:val="20"/>
        </w:rPr>
        <w:t>artition</w:t>
      </w:r>
      <w:r w:rsidR="001E2436">
        <w:rPr>
          <w:rFonts w:eastAsia="Times New Roman" w:cs="Times New Roman"/>
          <w:szCs w:val="20"/>
        </w:rPr>
        <w:t xml:space="preserve"> Table…</w:t>
      </w:r>
      <w:r w:rsidR="001E2436" w:rsidRPr="00BF55CF">
        <w:rPr>
          <w:rFonts w:eastAsia="Times New Roman" w:cs="Times New Roman"/>
          <w:szCs w:val="20"/>
        </w:rPr>
        <w:t>"</w:t>
      </w:r>
      <w:r w:rsidR="00ED4DFD">
        <w:rPr>
          <w:rFonts w:eastAsia="Times New Roman" w:cs="Times New Roman"/>
          <w:szCs w:val="20"/>
        </w:rPr>
        <w:t>.</w:t>
      </w:r>
    </w:p>
    <w:p w:rsidR="005F5FFC" w:rsidRDefault="00D5282B" w:rsidP="0026248E">
      <w:r>
        <w:pict>
          <v:group id="_x0000_s1120" editas="canvas" style="width:6in;height:259.2pt;mso-position-horizontal-relative:char;mso-position-vertical-relative:line" coordorigin="2527,8932" coordsize="7200,4320">
            <o:lock v:ext="edit" aspectratio="t"/>
            <v:shape id="_x0000_s1119" type="#_x0000_t75" style="position:absolute;left:2527;top:8932;width:7200;height:4320" o:preferrelative="f">
              <v:fill o:detectmouseclick="t"/>
              <v:path o:extrusionok="t" o:connecttype="none"/>
              <o:lock v:ext="edit" text="t"/>
            </v:shape>
            <v:shape id="_x0000_s1148" type="#_x0000_t75" style="position:absolute;left:2527;top:8932;width:7200;height:4320">
              <v:imagedata r:id="rId21" o:title=""/>
            </v:shape>
            <w10:wrap type="none"/>
            <w10:anchorlock/>
          </v:group>
        </w:pict>
      </w:r>
    </w:p>
    <w:p w:rsidR="005F5FFC" w:rsidRDefault="000D3FFA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lastRenderedPageBreak/>
        <w:t>Click</w:t>
      </w:r>
      <w:r w:rsidR="001013A3">
        <w:rPr>
          <w:rFonts w:eastAsia="Times New Roman" w:cs="Times New Roman"/>
          <w:szCs w:val="20"/>
        </w:rPr>
        <w:t xml:space="preserve"> </w:t>
      </w:r>
      <w:r w:rsidR="001013A3" w:rsidRPr="00BF55CF">
        <w:rPr>
          <w:rFonts w:eastAsia="Times New Roman" w:cs="Times New Roman"/>
          <w:szCs w:val="20"/>
        </w:rPr>
        <w:t>"</w:t>
      </w:r>
      <w:r w:rsidR="001013A3">
        <w:rPr>
          <w:rFonts w:eastAsia="Times New Roman" w:cs="Times New Roman"/>
          <w:szCs w:val="20"/>
        </w:rPr>
        <w:t>Continue</w:t>
      </w:r>
      <w:r w:rsidR="001013A3" w:rsidRPr="00BF55CF">
        <w:rPr>
          <w:rFonts w:eastAsia="Times New Roman" w:cs="Times New Roman"/>
          <w:szCs w:val="20"/>
        </w:rPr>
        <w:t>"</w:t>
      </w:r>
      <w:r w:rsidR="001013A3">
        <w:rPr>
          <w:rFonts w:eastAsia="Times New Roman" w:cs="Times New Roman"/>
          <w:szCs w:val="20"/>
        </w:rPr>
        <w:t xml:space="preserve"> on confirmation message</w:t>
      </w:r>
      <w:r w:rsidR="00BC3540" w:rsidRPr="00BC3540">
        <w:rPr>
          <w:rFonts w:eastAsia="Times New Roman" w:cs="Times New Roman"/>
          <w:szCs w:val="20"/>
        </w:rPr>
        <w:t xml:space="preserve">. </w:t>
      </w:r>
    </w:p>
    <w:p w:rsidR="00BC3540" w:rsidRDefault="00D5282B" w:rsidP="00CB072F">
      <w:r>
        <w:pict>
          <v:group id="_x0000_s1090" editas="canvas" style="width:6in;height:259.2pt;mso-position-horizontal-relative:char;mso-position-vertical-relative:line" coordorigin="2527,3112" coordsize="7200,4320">
            <o:lock v:ext="edit" aspectratio="t"/>
            <v:shape id="_x0000_s1089" type="#_x0000_t75" style="position:absolute;left:2527;top:3112;width:7200;height:4320" o:preferrelative="f">
              <v:fill o:detectmouseclick="t"/>
              <v:path o:extrusionok="t" o:connecttype="none"/>
              <o:lock v:ext="edit" text="t"/>
            </v:shape>
            <v:shape id="_x0000_s1091" type="#_x0000_t75" style="position:absolute;left:2527;top:3112;width:7200;height:4320">
              <v:imagedata r:id="rId22" o:title=""/>
            </v:shape>
            <w10:wrap type="none"/>
            <w10:anchorlock/>
          </v:group>
        </w:pict>
      </w:r>
    </w:p>
    <w:p w:rsidR="00BC3540" w:rsidRPr="00BC3540" w:rsidRDefault="005F1EA3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>Fill the partition</w:t>
      </w:r>
      <w:r w:rsidR="001C38F7">
        <w:rPr>
          <w:rFonts w:eastAsia="Times New Roman" w:cs="Times New Roman"/>
          <w:szCs w:val="20"/>
        </w:rPr>
        <w:t xml:space="preserve"> </w:t>
      </w:r>
      <w:r w:rsidR="0088327D">
        <w:rPr>
          <w:rFonts w:eastAsia="Times New Roman" w:cs="Times New Roman"/>
          <w:szCs w:val="20"/>
        </w:rPr>
        <w:t xml:space="preserve">type as </w:t>
      </w:r>
      <w:r w:rsidR="0088327D" w:rsidRPr="0088327D">
        <w:rPr>
          <w:rFonts w:eastAsia="Times New Roman" w:cs="Times New Roman"/>
          <w:b/>
          <w:szCs w:val="20"/>
        </w:rPr>
        <w:t>Primary</w:t>
      </w:r>
      <w:r w:rsidR="0088327D">
        <w:rPr>
          <w:rFonts w:eastAsia="Times New Roman" w:cs="Times New Roman"/>
          <w:szCs w:val="20"/>
        </w:rPr>
        <w:t xml:space="preserve">, partition </w:t>
      </w:r>
      <w:r w:rsidR="001C38F7">
        <w:rPr>
          <w:rFonts w:eastAsia="Times New Roman" w:cs="Times New Roman"/>
          <w:szCs w:val="20"/>
        </w:rPr>
        <w:t xml:space="preserve">size as </w:t>
      </w:r>
      <w:r w:rsidR="001C38F7" w:rsidRPr="00EB0302">
        <w:rPr>
          <w:rFonts w:eastAsia="Times New Roman" w:cs="Times New Roman"/>
          <w:b/>
          <w:szCs w:val="20"/>
        </w:rPr>
        <w:t>6144</w:t>
      </w:r>
      <w:r w:rsidR="0088327D">
        <w:rPr>
          <w:rFonts w:eastAsia="Times New Roman" w:cs="Times New Roman"/>
          <w:szCs w:val="20"/>
        </w:rPr>
        <w:t xml:space="preserve">, location as </w:t>
      </w:r>
      <w:r w:rsidR="0088327D" w:rsidRPr="0088327D">
        <w:rPr>
          <w:rFonts w:eastAsia="Times New Roman" w:cs="Times New Roman"/>
          <w:b/>
          <w:szCs w:val="20"/>
        </w:rPr>
        <w:t>Beginning</w:t>
      </w:r>
      <w:r w:rsidR="0088327D">
        <w:rPr>
          <w:rFonts w:eastAsia="Times New Roman" w:cs="Times New Roman"/>
          <w:szCs w:val="20"/>
        </w:rPr>
        <w:t xml:space="preserve">, use as </w:t>
      </w:r>
      <w:r w:rsidR="0088327D" w:rsidRPr="0088327D">
        <w:rPr>
          <w:rFonts w:eastAsia="Times New Roman" w:cs="Times New Roman"/>
          <w:b/>
          <w:szCs w:val="20"/>
        </w:rPr>
        <w:t>Ext4</w:t>
      </w:r>
      <w:r w:rsidR="0088327D">
        <w:rPr>
          <w:rFonts w:eastAsia="Times New Roman" w:cs="Times New Roman"/>
          <w:szCs w:val="20"/>
        </w:rPr>
        <w:t xml:space="preserve"> and mount point as </w:t>
      </w:r>
      <w:r w:rsidR="0088327D" w:rsidRPr="0088327D">
        <w:rPr>
          <w:rFonts w:eastAsia="Times New Roman" w:cs="Times New Roman"/>
          <w:b/>
          <w:szCs w:val="20"/>
        </w:rPr>
        <w:t>/</w:t>
      </w:r>
      <w:r w:rsidR="0088327D">
        <w:rPr>
          <w:rFonts w:eastAsia="Times New Roman" w:cs="Times New Roman"/>
          <w:szCs w:val="20"/>
        </w:rPr>
        <w:t>.</w:t>
      </w:r>
    </w:p>
    <w:p w:rsidR="00BC3540" w:rsidRDefault="00D5282B" w:rsidP="00CB072F">
      <w:r>
        <w:pict>
          <v:group id="_x0000_s1067" editas="canvas" style="width:6in;height:267.5pt;mso-position-horizontal-relative:char;mso-position-vertical-relative:line" coordorigin="2527,9795" coordsize="7200,4458">
            <o:lock v:ext="edit" aspectratio="t"/>
            <v:shape id="_x0000_s1066" type="#_x0000_t75" style="position:absolute;left:2527;top:9795;width:7200;height:4458" o:preferrelative="f">
              <v:fill o:detectmouseclick="t"/>
              <v:path o:extrusionok="t" o:connecttype="none"/>
              <o:lock v:ext="edit" text="t"/>
            </v:shape>
            <v:shape id="_x0000_s1150" type="#_x0000_t75" style="position:absolute;left:2527;top:9795;width:7200;height:4458">
              <v:imagedata r:id="rId23" o:title=""/>
            </v:shape>
            <w10:wrap type="none"/>
            <w10:anchorlock/>
          </v:group>
        </w:pict>
      </w:r>
    </w:p>
    <w:p w:rsidR="00BC3540" w:rsidRDefault="00BC3540" w:rsidP="00CB072F"/>
    <w:p w:rsidR="00953563" w:rsidRDefault="00953563" w:rsidP="00953563">
      <w:pPr>
        <w:pStyle w:val="ListParagraph"/>
        <w:rPr>
          <w:rFonts w:eastAsia="Times New Roman" w:cs="Times New Roman"/>
          <w:szCs w:val="20"/>
        </w:rPr>
      </w:pPr>
    </w:p>
    <w:p w:rsidR="00953563" w:rsidRDefault="00953563" w:rsidP="00953563">
      <w:pPr>
        <w:pStyle w:val="ListParagraph"/>
        <w:rPr>
          <w:rFonts w:eastAsia="Times New Roman" w:cs="Times New Roman"/>
          <w:szCs w:val="20"/>
        </w:rPr>
      </w:pPr>
    </w:p>
    <w:p w:rsidR="00BC3540" w:rsidRDefault="00953563" w:rsidP="009D334E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lastRenderedPageBreak/>
        <w:t xml:space="preserve">Once that ‘/’ partition is created then we have to create swap partition. </w:t>
      </w:r>
      <w:r w:rsidR="008B6F7A">
        <w:rPr>
          <w:rFonts w:eastAsia="Times New Roman" w:cs="Times New Roman"/>
          <w:szCs w:val="20"/>
        </w:rPr>
        <w:t xml:space="preserve">Click on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A</w:t>
      </w:r>
      <w:r w:rsidR="008B6F7A">
        <w:rPr>
          <w:rFonts w:eastAsia="Times New Roman" w:cs="Times New Roman"/>
          <w:szCs w:val="20"/>
        </w:rPr>
        <w:t>dd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 xml:space="preserve"> button</w:t>
      </w:r>
      <w:r w:rsidR="008B6F7A">
        <w:rPr>
          <w:rFonts w:eastAsia="Times New Roman" w:cs="Times New Roman"/>
          <w:szCs w:val="20"/>
        </w:rPr>
        <w:t xml:space="preserve"> to add swap </w:t>
      </w:r>
      <w:r w:rsidR="00864C8D">
        <w:rPr>
          <w:rFonts w:eastAsia="Times New Roman" w:cs="Times New Roman"/>
          <w:szCs w:val="20"/>
        </w:rPr>
        <w:t>partition</w:t>
      </w:r>
      <w:r w:rsidR="00BC3540" w:rsidRPr="00BC3540">
        <w:rPr>
          <w:rFonts w:eastAsia="Times New Roman" w:cs="Times New Roman"/>
          <w:szCs w:val="20"/>
        </w:rPr>
        <w:t>.</w:t>
      </w:r>
    </w:p>
    <w:p w:rsidR="00CB072F" w:rsidRPr="00CB072F" w:rsidRDefault="00D5282B" w:rsidP="00CB072F">
      <w:r>
        <w:pict>
          <v:group id="_x0000_s1070" editas="canvas" style="width:6in;height:284.5pt;mso-position-horizontal-relative:char;mso-position-vertical-relative:line" coordorigin="2527,9255" coordsize="7200,4742">
            <o:lock v:ext="edit" aspectratio="t"/>
            <v:shape id="_x0000_s1069" type="#_x0000_t75" style="position:absolute;left:2527;top:9255;width:7200;height:4742" o:preferrelative="f">
              <v:fill o:detectmouseclick="t"/>
              <v:path o:extrusionok="t" o:connecttype="none"/>
              <o:lock v:ext="edit" text="t"/>
            </v:shape>
            <v:shape id="_x0000_s1151" type="#_x0000_t75" style="position:absolute;left:2527;top:9255;width:7200;height:4742">
              <v:imagedata r:id="rId24" o:title=""/>
            </v:shape>
            <w10:wrap type="none"/>
            <w10:anchorlock/>
          </v:group>
        </w:pict>
      </w:r>
    </w:p>
    <w:p w:rsidR="006B3C9E" w:rsidRDefault="00864C8D" w:rsidP="0029248D">
      <w:pPr>
        <w:pStyle w:val="ListParagraph"/>
        <w:numPr>
          <w:ilvl w:val="0"/>
          <w:numId w:val="4"/>
        </w:numPr>
      </w:pPr>
      <w:r>
        <w:rPr>
          <w:rFonts w:eastAsia="Times New Roman" w:cs="Times New Roman"/>
          <w:szCs w:val="20"/>
        </w:rPr>
        <w:t xml:space="preserve">Fill the partition type as </w:t>
      </w:r>
      <w:r>
        <w:rPr>
          <w:rFonts w:eastAsia="Times New Roman" w:cs="Times New Roman"/>
          <w:b/>
          <w:szCs w:val="20"/>
        </w:rPr>
        <w:t>Logical</w:t>
      </w:r>
      <w:r>
        <w:rPr>
          <w:rFonts w:eastAsia="Times New Roman" w:cs="Times New Roman"/>
          <w:szCs w:val="20"/>
        </w:rPr>
        <w:t xml:space="preserve">, location as </w:t>
      </w:r>
      <w:r w:rsidRPr="0088327D">
        <w:rPr>
          <w:rFonts w:eastAsia="Times New Roman" w:cs="Times New Roman"/>
          <w:b/>
          <w:szCs w:val="20"/>
        </w:rPr>
        <w:t>Beginning</w:t>
      </w:r>
      <w:r>
        <w:rPr>
          <w:rFonts w:eastAsia="Times New Roman" w:cs="Times New Roman"/>
          <w:szCs w:val="20"/>
        </w:rPr>
        <w:t xml:space="preserve">, use as </w:t>
      </w:r>
      <w:r>
        <w:rPr>
          <w:rFonts w:eastAsia="Times New Roman" w:cs="Times New Roman"/>
          <w:b/>
          <w:szCs w:val="20"/>
        </w:rPr>
        <w:t>swap area</w:t>
      </w:r>
      <w:r>
        <w:rPr>
          <w:rFonts w:eastAsia="Times New Roman" w:cs="Times New Roman"/>
          <w:szCs w:val="20"/>
        </w:rPr>
        <w:t xml:space="preserve"> and mount point nothing. Don’t change partition size.</w:t>
      </w:r>
    </w:p>
    <w:p w:rsidR="006B3C9E" w:rsidRDefault="00D5282B" w:rsidP="006B3C9E">
      <w:r>
        <w:pict>
          <v:group id="_x0000_s1153" editas="canvas" style="width:6in;height:265.25pt;mso-position-horizontal-relative:char;mso-position-vertical-relative:line" coordorigin="3787,4969" coordsize="7200,4421">
            <o:lock v:ext="edit" aspectratio="t"/>
            <v:shape id="_x0000_s1152" type="#_x0000_t75" style="position:absolute;left:3787;top:4969;width:7200;height:4421" o:preferrelative="f">
              <v:fill o:detectmouseclick="t"/>
              <v:path o:extrusionok="t" o:connecttype="none"/>
              <o:lock v:ext="edit" text="t"/>
            </v:shape>
            <v:shape id="_x0000_s1154" type="#_x0000_t75" style="position:absolute;left:3787;top:4969;width:7200;height:4421">
              <v:imagedata r:id="rId25" o:title=""/>
            </v:shape>
            <w10:wrap type="none"/>
            <w10:anchorlock/>
          </v:group>
        </w:pict>
      </w:r>
    </w:p>
    <w:p w:rsidR="004A2FE3" w:rsidRPr="00EE4395" w:rsidRDefault="00A53461" w:rsidP="004A2FE3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lastRenderedPageBreak/>
        <w:t xml:space="preserve">Once partition details are added, ensure that /dev/sda is selected in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Device for boot loader installation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 xml:space="preserve">. Click on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Install Now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 xml:space="preserve"> button</w:t>
      </w:r>
      <w:r w:rsidR="004A2FE3" w:rsidRPr="00BC3540">
        <w:rPr>
          <w:rFonts w:eastAsia="Times New Roman" w:cs="Times New Roman"/>
          <w:szCs w:val="20"/>
        </w:rPr>
        <w:t>.</w:t>
      </w:r>
    </w:p>
    <w:p w:rsidR="006B3C9E" w:rsidRDefault="00D5282B" w:rsidP="006B3C9E">
      <w:r>
        <w:pict>
          <v:group id="_x0000_s1156" editas="canvas" style="width:6in;height:259.2pt;mso-position-horizontal-relative:char;mso-position-vertical-relative:line" coordorigin="3787,10282" coordsize="7200,4320">
            <o:lock v:ext="edit" aspectratio="t"/>
            <v:shape id="_x0000_s1155" type="#_x0000_t75" style="position:absolute;left:3787;top:10282;width:7200;height:4320" o:preferrelative="f">
              <v:fill o:detectmouseclick="t"/>
              <v:path o:extrusionok="t" o:connecttype="none"/>
              <o:lock v:ext="edit" text="t"/>
            </v:shape>
            <v:shape id="_x0000_s1158" type="#_x0000_t75" style="position:absolute;left:3787;top:10282;width:7200;height:4320">
              <v:imagedata r:id="rId26" o:title=""/>
            </v:shape>
            <w10:wrap type="none"/>
            <w10:anchorlock/>
          </v:group>
        </w:pict>
      </w:r>
    </w:p>
    <w:p w:rsidR="00BC3540" w:rsidRDefault="0026248E" w:rsidP="004A2FE3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>Select the geographical location and language</w:t>
      </w:r>
      <w:r w:rsidR="00BC3540" w:rsidRPr="00BC3540">
        <w:rPr>
          <w:rFonts w:eastAsia="Times New Roman" w:cs="Times New Roman"/>
          <w:szCs w:val="20"/>
        </w:rPr>
        <w:t>.</w:t>
      </w:r>
    </w:p>
    <w:p w:rsidR="00BC3540" w:rsidRDefault="00D5282B" w:rsidP="00CB072F">
      <w:r>
        <w:pict>
          <v:group id="_x0000_s1073" editas="canvas" style="width:6in;height:259.2pt;mso-position-horizontal-relative:char;mso-position-vertical-relative:line" coordorigin="2527,2362" coordsize="7200,4320">
            <o:lock v:ext="edit" aspectratio="t"/>
            <v:shape id="_x0000_s1072" type="#_x0000_t75" style="position:absolute;left:2527;top:2362;width:7200;height:4320" o:preferrelative="f">
              <v:fill o:detectmouseclick="t"/>
              <v:path o:extrusionok="t" o:connecttype="none"/>
              <o:lock v:ext="edit" text="t"/>
            </v:shape>
            <v:shape id="_x0000_s1074" type="#_x0000_t75" style="position:absolute;left:2527;top:2362;width:7200;height:4320">
              <v:imagedata r:id="rId27" o:title=""/>
            </v:shape>
            <w10:wrap type="none"/>
            <w10:anchorlock/>
          </v:group>
        </w:pict>
      </w:r>
    </w:p>
    <w:p w:rsidR="00CB072F" w:rsidRDefault="00CB072F" w:rsidP="00CB072F"/>
    <w:p w:rsidR="00CB072F" w:rsidRDefault="00D5282B" w:rsidP="00CB072F">
      <w:r>
        <w:pict>
          <v:group id="_x0000_s1076" editas="canvas" style="width:6in;height:259.2pt;mso-position-horizontal-relative:char;mso-position-vertical-relative:line" coordorigin="2527,7245" coordsize="7200,4320">
            <o:lock v:ext="edit" aspectratio="t"/>
            <v:shape id="_x0000_s1075" type="#_x0000_t75" style="position:absolute;left:2527;top:7245;width:7200;height:4320" o:preferrelative="f">
              <v:fill o:detectmouseclick="t"/>
              <v:path o:extrusionok="t" o:connecttype="none"/>
              <o:lock v:ext="edit" text="t"/>
            </v:shape>
            <v:shape id="_x0000_s1077" type="#_x0000_t75" style="position:absolute;left:2527;top:7245;width:7200;height:4320">
              <v:imagedata r:id="rId28" o:title=""/>
            </v:shape>
            <w10:wrap type="none"/>
            <w10:anchorlock/>
          </v:group>
        </w:pict>
      </w:r>
    </w:p>
    <w:p w:rsidR="0026248E" w:rsidRDefault="0026248E"/>
    <w:p w:rsidR="0026248E" w:rsidRDefault="0026248E" w:rsidP="004A2FE3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Please enter name, username and password as sitesync and press </w:t>
      </w:r>
      <w:r w:rsidRPr="00BF55CF">
        <w:rPr>
          <w:rFonts w:eastAsia="Times New Roman" w:cs="Times New Roman"/>
          <w:szCs w:val="20"/>
        </w:rPr>
        <w:t>"</w:t>
      </w:r>
      <w:r>
        <w:rPr>
          <w:rFonts w:eastAsia="Times New Roman" w:cs="Times New Roman"/>
          <w:szCs w:val="20"/>
        </w:rPr>
        <w:t>Continue</w:t>
      </w:r>
      <w:r w:rsidRPr="00BF55CF">
        <w:rPr>
          <w:rFonts w:eastAsia="Times New Roman" w:cs="Times New Roman"/>
          <w:szCs w:val="20"/>
        </w:rPr>
        <w:t>"</w:t>
      </w:r>
      <w:r w:rsidRPr="00BC3540">
        <w:rPr>
          <w:rFonts w:eastAsia="Times New Roman" w:cs="Times New Roman"/>
          <w:szCs w:val="20"/>
        </w:rPr>
        <w:t>.</w:t>
      </w:r>
    </w:p>
    <w:p w:rsidR="0026248E" w:rsidRDefault="00D5282B" w:rsidP="0026248E">
      <w:r>
        <w:pict>
          <v:group id="_x0000_s1142" editas="canvas" style="width:6in;height:286.75pt;mso-position-horizontal-relative:char;mso-position-vertical-relative:line" coordorigin="1800,1997" coordsize="8640,5735">
            <o:lock v:ext="edit" aspectratio="t"/>
            <v:shape id="_x0000_s1143" type="#_x0000_t75" style="position:absolute;left:1800;top:1997;width:8640;height:5735" o:preferrelative="f">
              <v:fill o:detectmouseclick="t"/>
              <v:path o:extrusionok="t" o:connecttype="none"/>
              <o:lock v:ext="edit" text="t"/>
            </v:shape>
            <v:shape id="_x0000_s1144" type="#_x0000_t75" style="position:absolute;left:1800;top:2100;width:8640;height:5542">
              <v:imagedata r:id="rId29" o:title=""/>
            </v:shape>
            <w10:wrap type="none"/>
            <w10:anchorlock/>
          </v:group>
        </w:pict>
      </w:r>
    </w:p>
    <w:p w:rsidR="0026248E" w:rsidRDefault="0026248E" w:rsidP="00BC3540">
      <w:pPr>
        <w:pStyle w:val="ListParagraph"/>
      </w:pPr>
    </w:p>
    <w:p w:rsidR="00EE4395" w:rsidRDefault="00EE4395" w:rsidP="00BC3540">
      <w:pPr>
        <w:pStyle w:val="ListParagraph"/>
      </w:pPr>
    </w:p>
    <w:p w:rsidR="00EE4395" w:rsidRDefault="00EE4395" w:rsidP="00BC3540">
      <w:pPr>
        <w:pStyle w:val="ListParagraph"/>
      </w:pPr>
    </w:p>
    <w:p w:rsidR="00F46302" w:rsidRPr="00F46302" w:rsidRDefault="00F46302" w:rsidP="004A2FE3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lastRenderedPageBreak/>
        <w:t>Following screen will display which will show the installation progress status</w:t>
      </w:r>
      <w:r w:rsidRPr="00BC3540">
        <w:rPr>
          <w:rFonts w:eastAsia="Times New Roman" w:cs="Times New Roman"/>
          <w:szCs w:val="20"/>
        </w:rPr>
        <w:t>.</w:t>
      </w:r>
    </w:p>
    <w:p w:rsidR="00BC3540" w:rsidRDefault="00D5282B" w:rsidP="00EE4395">
      <w:r w:rsidRPr="00D5282B">
        <w:rPr>
          <w:rFonts w:eastAsiaTheme="minorHAnsi" w:cstheme="minorBidi"/>
          <w:szCs w:val="22"/>
        </w:rPr>
      </w:r>
      <w:r w:rsidRPr="00D5282B">
        <w:rPr>
          <w:rFonts w:eastAsiaTheme="minorHAnsi" w:cstheme="minorBidi"/>
          <w:szCs w:val="22"/>
        </w:rPr>
        <w:pict>
          <v:group id="_x0000_s1082" editas="canvas" style="width:6in;height:254.25pt;mso-position-horizontal-relative:char;mso-position-vertical-relative:line" coordorigin="1800,8055" coordsize="8640,5085">
            <o:lock v:ext="edit" aspectratio="t"/>
            <v:shape id="_x0000_s1081" type="#_x0000_t75" style="position:absolute;left:1800;top:8055;width:8640;height:5085" o:preferrelative="f">
              <v:fill o:detectmouseclick="t"/>
              <v:path o:extrusionok="t" o:connecttype="none"/>
              <o:lock v:ext="edit" text="t"/>
            </v:shape>
            <v:shape id="_x0000_s1083" type="#_x0000_t75" style="position:absolute;left:1800;top:8115;width:8640;height:4920">
              <v:imagedata r:id="rId30" o:title=""/>
            </v:shape>
            <w10:wrap type="none"/>
            <w10:anchorlock/>
          </v:group>
        </w:pict>
      </w:r>
    </w:p>
    <w:p w:rsidR="00BC3540" w:rsidRDefault="00BC3540" w:rsidP="00084EBE"/>
    <w:p w:rsidR="00CB072F" w:rsidRDefault="00084EBE" w:rsidP="004A2FE3">
      <w:pPr>
        <w:pStyle w:val="ListParagraph"/>
        <w:numPr>
          <w:ilvl w:val="0"/>
          <w:numId w:val="4"/>
        </w:numPr>
        <w:rPr>
          <w:rFonts w:eastAsia="Times New Roman" w:cs="Times New Roman"/>
          <w:szCs w:val="20"/>
        </w:rPr>
      </w:pPr>
      <w:r>
        <w:rPr>
          <w:rFonts w:eastAsia="Times New Roman" w:cs="Times New Roman"/>
          <w:szCs w:val="20"/>
        </w:rPr>
        <w:t xml:space="preserve">On successful installation a message will be displayed. The </w:t>
      </w:r>
      <w:r w:rsidR="00BC3540" w:rsidRPr="00BC3540">
        <w:rPr>
          <w:rFonts w:eastAsia="Times New Roman" w:cs="Times New Roman"/>
          <w:szCs w:val="20"/>
        </w:rPr>
        <w:t xml:space="preserve">remove the </w:t>
      </w:r>
      <w:r>
        <w:rPr>
          <w:rFonts w:eastAsia="Times New Roman" w:cs="Times New Roman"/>
          <w:szCs w:val="20"/>
        </w:rPr>
        <w:t>USB driver and restart the board</w:t>
      </w:r>
      <w:r w:rsidR="00BC3540" w:rsidRPr="00BC3540">
        <w:rPr>
          <w:rFonts w:eastAsia="Times New Roman" w:cs="Times New Roman"/>
          <w:szCs w:val="20"/>
        </w:rPr>
        <w:t>.</w:t>
      </w:r>
    </w:p>
    <w:p w:rsidR="00CB072F" w:rsidRDefault="00D5282B" w:rsidP="00CB072F">
      <w:r>
        <w:pict>
          <v:group id="_x0000_s1087" editas="canvas" style="width:434.25pt;height:267.3pt;mso-position-horizontal-relative:char;mso-position-vertical-relative:line" coordorigin="1800,8249" coordsize="8685,5346">
            <o:lock v:ext="edit" aspectratio="t"/>
            <v:shape id="_x0000_s1086" type="#_x0000_t75" style="position:absolute;left:1800;top:8249;width:8685;height:5346" o:preferrelative="f">
              <v:fill o:detectmouseclick="t"/>
              <v:path o:extrusionok="t" o:connecttype="none"/>
              <o:lock v:ext="edit" text="t"/>
            </v:shape>
            <v:shape id="_x0000_s1088" type="#_x0000_t75" style="position:absolute;left:1800;top:8355;width:8685;height:5046">
              <v:imagedata r:id="rId31" o:title=""/>
            </v:shape>
            <w10:wrap type="none"/>
            <w10:anchorlock/>
          </v:group>
        </w:pict>
      </w:r>
    </w:p>
    <w:p w:rsidR="00270AA7" w:rsidRDefault="00270AA7">
      <w:r>
        <w:br w:type="page"/>
      </w:r>
    </w:p>
    <w:p w:rsidR="00CC1ACD" w:rsidRDefault="00CC1ACD" w:rsidP="00CC1ACD">
      <w:pPr>
        <w:pStyle w:val="Heading1"/>
        <w:jc w:val="both"/>
      </w:pPr>
      <w:bookmarkStart w:id="8" w:name="_Toc384743382"/>
      <w:r>
        <w:lastRenderedPageBreak/>
        <w:t xml:space="preserve">Login </w:t>
      </w:r>
      <w:r w:rsidR="00603804">
        <w:t>in</w:t>
      </w:r>
      <w:r>
        <w:t xml:space="preserve">to </w:t>
      </w:r>
      <w:r w:rsidR="00220AE2">
        <w:t>Atom board</w:t>
      </w:r>
      <w:bookmarkEnd w:id="8"/>
    </w:p>
    <w:p w:rsidR="00CC1ACD" w:rsidRDefault="00220AE2" w:rsidP="00CC1ACD">
      <w:r>
        <w:t>Once the installation i</w:t>
      </w:r>
      <w:r w:rsidR="00507AC3">
        <w:t xml:space="preserve">s completed and Atom board is rebooted. On reboot it will show login </w:t>
      </w:r>
      <w:r w:rsidR="00507AC3" w:rsidRPr="00064B86">
        <w:t>screen as shown below.</w:t>
      </w:r>
    </w:p>
    <w:p w:rsidR="00E727F7" w:rsidRDefault="00D5282B" w:rsidP="00CC1ACD">
      <w:r>
        <w:pict>
          <v:group id="_x0000_s1177" editas="canvas" style="width:6in;height:259.2pt;mso-position-horizontal-relative:char;mso-position-vertical-relative:line" coordorigin="2527,3660" coordsize="7200,4320">
            <o:lock v:ext="edit" aspectratio="t"/>
            <v:shape id="_x0000_s1176" type="#_x0000_t75" style="position:absolute;left:2527;top:3660;width:7200;height:4320" o:preferrelative="f">
              <v:fill o:detectmouseclick="t"/>
              <v:path o:extrusionok="t" o:connecttype="none"/>
              <o:lock v:ext="edit" text="t"/>
            </v:shape>
            <v:shape id="_x0000_s1179" type="#_x0000_t75" style="position:absolute;left:2527;top:3768;width:7200;height:4110">
              <v:imagedata r:id="rId32" o:title=""/>
            </v:shape>
            <w10:wrap type="none"/>
            <w10:anchorlock/>
          </v:group>
        </w:pict>
      </w:r>
    </w:p>
    <w:p w:rsidR="00507AC3" w:rsidRDefault="00507AC3" w:rsidP="00CC1ACD"/>
    <w:p w:rsidR="00507AC3" w:rsidRDefault="00507AC3" w:rsidP="00975115">
      <w:r>
        <w:t>This is user interface mode</w:t>
      </w:r>
      <w:r w:rsidR="00A71FEE">
        <w:t xml:space="preserve"> of Linux</w:t>
      </w:r>
      <w:r>
        <w:t xml:space="preserve">. </w:t>
      </w:r>
      <w:r w:rsidR="00B178ED">
        <w:t xml:space="preserve">DCU application will run in command line mode. </w:t>
      </w:r>
      <w:r>
        <w:t>Press Ctrl + Alt + F1 to go on command prompt</w:t>
      </w:r>
      <w:r w:rsidR="00E727F7">
        <w:t xml:space="preserve"> mode</w:t>
      </w:r>
      <w:r>
        <w:t>.</w:t>
      </w:r>
      <w:r w:rsidR="00A71FEE">
        <w:t xml:space="preserve"> Following login </w:t>
      </w:r>
      <w:r w:rsidR="00A71FEE" w:rsidRPr="000C053E">
        <w:t>screen will be displayed</w:t>
      </w:r>
      <w:r w:rsidR="00A71FEE">
        <w:t xml:space="preserve"> on pressing the key sequence.</w:t>
      </w:r>
    </w:p>
    <w:p w:rsidR="005D17AD" w:rsidRDefault="005D17AD" w:rsidP="00975115"/>
    <w:p w:rsidR="005D17AD" w:rsidRDefault="00D5282B" w:rsidP="00975115">
      <w:r>
        <w:pict>
          <v:group id="_x0000_s1174" editas="canvas" style="width:6in;height:86.85pt;mso-position-horizontal-relative:char;mso-position-vertical-relative:line" coordorigin="2527,2077" coordsize="7200,1447">
            <o:lock v:ext="edit" aspectratio="t"/>
            <v:shape id="_x0000_s1173" type="#_x0000_t75" style="position:absolute;left:2527;top:2077;width:7200;height:1447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75" type="#_x0000_t202" style="position:absolute;left:2695;top:2272;width:6863;height:991" fillcolor="black [3213]">
              <v:textbox>
                <w:txbxContent>
                  <w:p w:rsidR="005D7CA8" w:rsidRPr="001338A7" w:rsidRDefault="005D7CA8" w:rsidP="005D7CA8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 w:rsidRPr="001338A7"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Ubu</w:t>
                    </w:r>
                    <w:r w:rsidR="000C053E" w:rsidRPr="001338A7"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n</w:t>
                    </w:r>
                    <w:r w:rsidRPr="001338A7"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tu 12.04.1 LTS sitesync-desktop tty1</w:t>
                    </w:r>
                  </w:p>
                  <w:p w:rsidR="005D7CA8" w:rsidRPr="001338A7" w:rsidRDefault="005D7CA8" w:rsidP="005D7CA8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</w:p>
                  <w:p w:rsidR="005D7CA8" w:rsidRPr="001338A7" w:rsidRDefault="005D7CA8" w:rsidP="005D7CA8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 w:rsidRPr="001338A7"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Sitesync-desktop login:</w:t>
                    </w:r>
                  </w:p>
                  <w:p w:rsidR="005D7CA8" w:rsidRDefault="005D7CA8" w:rsidP="005D7CA8"/>
                </w:txbxContent>
              </v:textbox>
            </v:shape>
            <w10:wrap type="none"/>
            <w10:anchorlock/>
          </v:group>
        </w:pict>
      </w:r>
    </w:p>
    <w:p w:rsidR="00A71FEE" w:rsidRDefault="00A71FEE" w:rsidP="00975115"/>
    <w:p w:rsidR="00064B86" w:rsidRDefault="00064B86">
      <w:r>
        <w:br w:type="page"/>
      </w:r>
    </w:p>
    <w:p w:rsidR="00943055" w:rsidRDefault="006D13F5" w:rsidP="00975115">
      <w:r>
        <w:lastRenderedPageBreak/>
        <w:t xml:space="preserve">Enter user name and password as </w:t>
      </w:r>
      <w:r w:rsidRPr="006D13F5">
        <w:rPr>
          <w:b/>
        </w:rPr>
        <w:t>sitesync</w:t>
      </w:r>
      <w:r>
        <w:t>.</w:t>
      </w:r>
      <w:r w:rsidR="00943055">
        <w:t xml:space="preserve"> On successful login a prompt will be </w:t>
      </w:r>
      <w:r w:rsidR="00943055" w:rsidRPr="00064B86">
        <w:t>displayed as</w:t>
      </w:r>
      <w:r w:rsidR="00943055">
        <w:t xml:space="preserve"> shown below.</w:t>
      </w:r>
    </w:p>
    <w:p w:rsidR="00E727F7" w:rsidRDefault="00E727F7" w:rsidP="00975115"/>
    <w:p w:rsidR="00E727F7" w:rsidRDefault="00D5282B" w:rsidP="00975115">
      <w:r>
        <w:pict>
          <v:group id="_x0000_s1180" editas="canvas" style="width:6in;height:184pt;mso-position-horizontal-relative:char;mso-position-vertical-relative:line" coordorigin="2527,2077" coordsize="7200,3065">
            <o:lock v:ext="edit" aspectratio="t"/>
            <v:shape id="_x0000_s1181" type="#_x0000_t75" style="position:absolute;left:2527;top:2077;width:7200;height:3065" o:preferrelative="f">
              <v:fill o:detectmouseclick="t"/>
              <v:path o:extrusionok="t" o:connecttype="none"/>
              <o:lock v:ext="edit" text="t"/>
            </v:shape>
            <v:shape id="_x0000_s1182" type="#_x0000_t202" style="position:absolute;left:2695;top:2272;width:6863;height:2649" fillcolor="black [3213]">
              <v:textbox>
                <w:txbxContent>
                  <w:p w:rsidR="00E727F7" w:rsidRPr="000C053E" w:rsidRDefault="00E727F7" w:rsidP="00E727F7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 w:rsidRPr="000C053E"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Ubuntu 12.04.1 LTS sitesync-desktop tty1</w:t>
                    </w:r>
                  </w:p>
                  <w:p w:rsidR="00E727F7" w:rsidRPr="000C053E" w:rsidRDefault="00E727F7" w:rsidP="00E727F7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</w:p>
                  <w:p w:rsidR="00E727F7" w:rsidRDefault="00E727F7" w:rsidP="00E727F7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 w:rsidRPr="000C053E"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Sitesync-desktop login:</w:t>
                    </w:r>
                    <w: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 xml:space="preserve"> sitesync</w:t>
                    </w:r>
                  </w:p>
                  <w:p w:rsidR="00E727F7" w:rsidRDefault="00E727F7" w:rsidP="00E727F7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 xml:space="preserve">Password: </w:t>
                    </w:r>
                  </w:p>
                  <w:p w:rsidR="00E727F7" w:rsidRDefault="00E727F7" w:rsidP="00E727F7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Last login: Mon Apr   7 23:51:38 IST 2014 on tty1</w:t>
                    </w:r>
                  </w:p>
                  <w:p w:rsidR="00E727F7" w:rsidRDefault="00E727F7" w:rsidP="00E727F7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</w:p>
                  <w:p w:rsidR="00E727F7" w:rsidRDefault="00E727F7" w:rsidP="00E727F7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…………</w:t>
                    </w:r>
                  </w:p>
                  <w:p w:rsidR="00E727F7" w:rsidRDefault="00E727F7" w:rsidP="00E727F7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…………</w:t>
                    </w:r>
                  </w:p>
                  <w:p w:rsidR="00E727F7" w:rsidRDefault="00E727F7" w:rsidP="00E727F7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</w:p>
                  <w:p w:rsidR="00E727F7" w:rsidRPr="000C053E" w:rsidRDefault="00E727F7" w:rsidP="00E727F7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sitesync@sitesync-desktop:~$</w:t>
                    </w:r>
                  </w:p>
                  <w:p w:rsidR="00E727F7" w:rsidRDefault="00E727F7" w:rsidP="00E727F7"/>
                </w:txbxContent>
              </v:textbox>
            </v:shape>
            <w10:wrap type="none"/>
            <w10:anchorlock/>
          </v:group>
        </w:pict>
      </w:r>
    </w:p>
    <w:p w:rsidR="00943055" w:rsidRDefault="00943055" w:rsidP="00975115"/>
    <w:p w:rsidR="00A71FEE" w:rsidRDefault="00943055" w:rsidP="00975115">
      <w:r>
        <w:t>To perform any activity you must be in administrative mode. To change the mode execute following command.</w:t>
      </w:r>
      <w:r w:rsidR="006D13F5">
        <w:t xml:space="preserve"> </w:t>
      </w:r>
    </w:p>
    <w:p w:rsidR="00943055" w:rsidRDefault="00943055" w:rsidP="00943055">
      <w:pPr>
        <w:rPr>
          <w:rFonts w:ascii="Consolas" w:hAnsi="Consolas" w:cs="Consolas"/>
          <w:sz w:val="22"/>
          <w:highlight w:val="yellow"/>
        </w:rPr>
      </w:pPr>
    </w:p>
    <w:p w:rsidR="007E5241" w:rsidRPr="00943055" w:rsidRDefault="00D5282B" w:rsidP="00943055">
      <w:pPr>
        <w:rPr>
          <w:rFonts w:ascii="Consolas" w:hAnsi="Consolas" w:cs="Consolas"/>
          <w:sz w:val="22"/>
          <w:highlight w:val="yellow"/>
        </w:rPr>
      </w:pPr>
      <w:r w:rsidRPr="00D5282B">
        <w:pict>
          <v:group id="_x0000_s1183" editas="canvas" style="width:6in;height:85pt;mso-position-horizontal-relative:char;mso-position-vertical-relative:line" coordorigin="2527,2077" coordsize="7200,1416">
            <o:lock v:ext="edit" aspectratio="t"/>
            <v:shape id="_x0000_s1184" type="#_x0000_t75" style="position:absolute;left:2527;top:2077;width:7200;height:1416" o:preferrelative="f">
              <v:fill o:detectmouseclick="t"/>
              <v:path o:extrusionok="t" o:connecttype="none"/>
              <o:lock v:ext="edit" text="t"/>
            </v:shape>
            <v:shape id="_x0000_s1185" type="#_x0000_t202" style="position:absolute;left:2695;top:2272;width:6863;height:1009" fillcolor="black [3213]">
              <v:textbox>
                <w:txbxContent>
                  <w:p w:rsidR="007E5241" w:rsidRDefault="007E5241" w:rsidP="007E5241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sitesync@sitesync-desktop:~$ sudo su</w:t>
                    </w:r>
                  </w:p>
                  <w:p w:rsidR="007E5241" w:rsidRDefault="007E5241" w:rsidP="007E5241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>[sudo] password for sitesync:</w:t>
                    </w:r>
                  </w:p>
                  <w:p w:rsidR="007E5241" w:rsidRPr="000C053E" w:rsidRDefault="007E5241" w:rsidP="007E5241">
                    <w:pP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</w:pPr>
                    <w:r>
                      <w:rPr>
                        <w:rFonts w:ascii="Consolas" w:hAnsi="Consolas" w:cs="Consolas"/>
                        <w:color w:val="FFFFFF" w:themeColor="background1"/>
                        <w:sz w:val="22"/>
                        <w:szCs w:val="22"/>
                      </w:rPr>
                      <w:t xml:space="preserve">root@sitesync-desktop:/home/sitesync# </w:t>
                    </w:r>
                  </w:p>
                  <w:p w:rsidR="007E5241" w:rsidRDefault="007E5241" w:rsidP="007E5241"/>
                </w:txbxContent>
              </v:textbox>
            </v:shape>
            <w10:wrap type="none"/>
            <w10:anchorlock/>
          </v:group>
        </w:pict>
      </w:r>
    </w:p>
    <w:p w:rsidR="00943055" w:rsidRDefault="00943055" w:rsidP="00943055"/>
    <w:p w:rsidR="009E4F78" w:rsidRDefault="00943055" w:rsidP="00943055">
      <w:r>
        <w:t xml:space="preserve">After executing above command Linux will ask for password, enter sitesync as password. After this the prompt will change </w:t>
      </w:r>
      <w:r w:rsidRPr="00E04EE1">
        <w:t xml:space="preserve">from </w:t>
      </w:r>
      <w:r w:rsidRPr="00E04EE1">
        <w:rPr>
          <w:b/>
        </w:rPr>
        <w:t>$ to #</w:t>
      </w:r>
      <w:r w:rsidRPr="00E04EE1">
        <w:t>.</w:t>
      </w:r>
      <w:r>
        <w:t xml:space="preserve"> </w:t>
      </w:r>
    </w:p>
    <w:p w:rsidR="009E4F78" w:rsidRDefault="009E4F78" w:rsidP="00943055"/>
    <w:p w:rsidR="00943055" w:rsidRDefault="00943055" w:rsidP="00943055">
      <w:r>
        <w:t>This ensures that you now have permission to perform administrative actions.</w:t>
      </w:r>
    </w:p>
    <w:p w:rsidR="00CC1ACD" w:rsidRDefault="00CC1ACD" w:rsidP="00CC1ACD"/>
    <w:bookmarkEnd w:id="1"/>
    <w:p w:rsidR="00B50DAA" w:rsidRDefault="00B50DAA">
      <w:pPr>
        <w:rPr>
          <w:rFonts w:asciiTheme="majorHAnsi" w:hAnsiTheme="majorHAnsi" w:cs="Arial"/>
          <w:sz w:val="44"/>
          <w:szCs w:val="44"/>
        </w:rPr>
      </w:pPr>
    </w:p>
    <w:sectPr w:rsidR="00B50DAA" w:rsidSect="00CE52A6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800" w:bottom="1440" w:left="1800" w:header="720" w:footer="720" w:gutter="0"/>
      <w:pgBorders w:offsetFrom="page">
        <w:top w:val="single" w:sz="12" w:space="5" w:color="984806" w:themeColor="accent6" w:themeShade="80"/>
        <w:left w:val="single" w:sz="12" w:space="5" w:color="984806" w:themeColor="accent6" w:themeShade="80"/>
        <w:bottom w:val="single" w:sz="12" w:space="5" w:color="984806" w:themeColor="accent6" w:themeShade="80"/>
        <w:right w:val="single" w:sz="12" w:space="5" w:color="984806" w:themeColor="accent6" w:themeShade="80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41E9B" w:rsidRDefault="00741E9B" w:rsidP="00D65E51">
      <w:r>
        <w:separator/>
      </w:r>
    </w:p>
  </w:endnote>
  <w:endnote w:type="continuationSeparator" w:id="0">
    <w:p w:rsidR="00741E9B" w:rsidRDefault="00741E9B" w:rsidP="00D65E5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C271C" w:rsidRDefault="00D5282B" w:rsidP="00DA4CC2">
    <w:pPr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BC271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BC271C" w:rsidRDefault="00BC271C" w:rsidP="00DA4CC2">
    <w:pPr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7983"/>
      <w:gridCol w:w="887"/>
    </w:tblGrid>
    <w:tr w:rsidR="00BC271C">
      <w:tc>
        <w:tcPr>
          <w:tcW w:w="4500" w:type="pct"/>
          <w:tcBorders>
            <w:top w:val="single" w:sz="4" w:space="0" w:color="000000" w:themeColor="text1"/>
          </w:tcBorders>
        </w:tcPr>
        <w:p w:rsidR="00BC271C" w:rsidRDefault="00BC271C" w:rsidP="00270DB7">
          <w:pPr>
            <w:pStyle w:val="Footer"/>
            <w:tabs>
              <w:tab w:val="left" w:pos="225"/>
              <w:tab w:val="right" w:pos="7753"/>
            </w:tabs>
          </w:pP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:rsidR="00BC271C" w:rsidRDefault="00D5282B">
          <w:pPr>
            <w:pStyle w:val="Header"/>
            <w:rPr>
              <w:color w:val="FFFFFF" w:themeColor="background1"/>
            </w:rPr>
          </w:pPr>
          <w:r w:rsidRPr="00D5282B">
            <w:fldChar w:fldCharType="begin"/>
          </w:r>
          <w:r w:rsidR="00BC271C">
            <w:instrText xml:space="preserve"> PAGE   \* MERGEFORMAT </w:instrText>
          </w:r>
          <w:r w:rsidRPr="00D5282B">
            <w:fldChar w:fldCharType="separate"/>
          </w:r>
          <w:r w:rsidR="004632AE" w:rsidRPr="004632AE">
            <w:rPr>
              <w:noProof/>
              <w:color w:val="FFFFFF" w:themeColor="background1"/>
            </w:rPr>
            <w:t>1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BC271C" w:rsidRDefault="00BC271C" w:rsidP="00DA4CC2">
    <w:pPr>
      <w:ind w:right="360"/>
      <w:jc w:val="right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520BB" w:rsidRDefault="008520B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41E9B" w:rsidRDefault="00741E9B" w:rsidP="00D65E51">
      <w:r>
        <w:separator/>
      </w:r>
    </w:p>
  </w:footnote>
  <w:footnote w:type="continuationSeparator" w:id="0">
    <w:p w:rsidR="00741E9B" w:rsidRDefault="00741E9B" w:rsidP="00D65E5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520BB" w:rsidRDefault="008520BB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4075"/>
      <w:gridCol w:w="4795"/>
    </w:tblGrid>
    <w:tr w:rsidR="00BC271C" w:rsidTr="00B64437">
      <w:tc>
        <w:tcPr>
          <w:tcW w:w="2297" w:type="pct"/>
          <w:tcBorders>
            <w:bottom w:val="single" w:sz="4" w:space="0" w:color="943634" w:themeColor="accent2" w:themeShade="BF"/>
          </w:tcBorders>
          <w:shd w:val="clear" w:color="auto" w:fill="943634" w:themeFill="accent2" w:themeFillShade="BF"/>
          <w:vAlign w:val="bottom"/>
        </w:tcPr>
        <w:p w:rsidR="00E47116" w:rsidRPr="003D3300" w:rsidRDefault="008520BB" w:rsidP="00D016CF">
          <w:pPr>
            <w:pStyle w:val="Header"/>
            <w:rPr>
              <w:caps/>
              <w:color w:val="FFFFFF" w:themeColor="background1"/>
              <w:sz w:val="16"/>
              <w:szCs w:val="16"/>
            </w:rPr>
          </w:pPr>
          <w:r>
            <w:rPr>
              <w:caps/>
              <w:color w:val="FFFFFF" w:themeColor="background1"/>
              <w:sz w:val="16"/>
              <w:szCs w:val="16"/>
            </w:rPr>
            <w:t>Linux installation</w:t>
          </w:r>
          <w:r w:rsidR="007110A8">
            <w:rPr>
              <w:caps/>
              <w:color w:val="FFFFFF" w:themeColor="background1"/>
              <w:sz w:val="16"/>
              <w:szCs w:val="16"/>
            </w:rPr>
            <w:t xml:space="preserve"> GUIDE</w:t>
          </w:r>
        </w:p>
      </w:tc>
      <w:tc>
        <w:tcPr>
          <w:tcW w:w="2703" w:type="pct"/>
          <w:tcBorders>
            <w:bottom w:val="single" w:sz="4" w:space="0" w:color="auto"/>
          </w:tcBorders>
          <w:vAlign w:val="bottom"/>
        </w:tcPr>
        <w:p w:rsidR="00BC271C" w:rsidRPr="007D0B55" w:rsidRDefault="00BC271C" w:rsidP="00E53D00">
          <w:pPr>
            <w:pStyle w:val="Header"/>
            <w:jc w:val="right"/>
            <w:rPr>
              <w:b/>
              <w:color w:val="76923C" w:themeColor="accent3" w:themeShade="BF"/>
            </w:rPr>
          </w:pPr>
        </w:p>
      </w:tc>
    </w:tr>
  </w:tbl>
  <w:p w:rsidR="00BC271C" w:rsidRPr="007D0B55" w:rsidRDefault="00BC271C">
    <w:pPr>
      <w:pStyle w:val="Header"/>
      <w:rPr>
        <w:b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520BB" w:rsidRDefault="008520B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8C7E17"/>
    <w:multiLevelType w:val="hybridMultilevel"/>
    <w:tmpl w:val="98A2FF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D13B16"/>
    <w:multiLevelType w:val="hybridMultilevel"/>
    <w:tmpl w:val="F0C07F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5F1820"/>
    <w:multiLevelType w:val="multilevel"/>
    <w:tmpl w:val="44F6FB1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20EE7E9F"/>
    <w:multiLevelType w:val="hybridMultilevel"/>
    <w:tmpl w:val="16787C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4C354C"/>
    <w:multiLevelType w:val="hybridMultilevel"/>
    <w:tmpl w:val="9D30A792"/>
    <w:lvl w:ilvl="0" w:tplc="0568DEC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>
    <w:nsid w:val="319C7535"/>
    <w:multiLevelType w:val="hybridMultilevel"/>
    <w:tmpl w:val="0C7E7D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7502CEB"/>
    <w:multiLevelType w:val="hybridMultilevel"/>
    <w:tmpl w:val="C2EC91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88B30E4"/>
    <w:multiLevelType w:val="hybridMultilevel"/>
    <w:tmpl w:val="D3A043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A2E19C4"/>
    <w:multiLevelType w:val="hybridMultilevel"/>
    <w:tmpl w:val="380812A6"/>
    <w:lvl w:ilvl="0" w:tplc="AC443686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9">
    <w:nsid w:val="5CBA0D19"/>
    <w:multiLevelType w:val="hybridMultilevel"/>
    <w:tmpl w:val="19CAC472"/>
    <w:lvl w:ilvl="0" w:tplc="49A6BDFC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0">
    <w:nsid w:val="6EC1314F"/>
    <w:multiLevelType w:val="hybridMultilevel"/>
    <w:tmpl w:val="B4FE2B26"/>
    <w:lvl w:ilvl="0" w:tplc="51A6CC0E">
      <w:start w:val="1"/>
      <w:numFmt w:val="bullet"/>
      <w:pStyle w:val="ListBullet"/>
      <w:lvlText w:val=""/>
      <w:lvlJc w:val="left"/>
      <w:pPr>
        <w:tabs>
          <w:tab w:val="num" w:pos="144"/>
        </w:tabs>
        <w:ind w:left="288" w:hanging="288"/>
      </w:pPr>
      <w:rPr>
        <w:rFonts w:ascii="Symbol" w:hAnsi="Symbol" w:hint="default"/>
        <w:sz w:val="16"/>
        <w:szCs w:val="16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1">
    <w:nsid w:val="74356916"/>
    <w:multiLevelType w:val="hybridMultilevel"/>
    <w:tmpl w:val="E7CAB0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3B2650"/>
    <w:multiLevelType w:val="hybridMultilevel"/>
    <w:tmpl w:val="95B0F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"/>
  </w:num>
  <w:num w:numId="3">
    <w:abstractNumId w:val="12"/>
  </w:num>
  <w:num w:numId="4">
    <w:abstractNumId w:val="0"/>
  </w:num>
  <w:num w:numId="5">
    <w:abstractNumId w:val="6"/>
  </w:num>
  <w:num w:numId="6">
    <w:abstractNumId w:val="1"/>
  </w:num>
  <w:num w:numId="7">
    <w:abstractNumId w:val="3"/>
  </w:num>
  <w:num w:numId="8">
    <w:abstractNumId w:val="11"/>
  </w:num>
  <w:num w:numId="9">
    <w:abstractNumId w:val="5"/>
  </w:num>
  <w:num w:numId="10">
    <w:abstractNumId w:val="7"/>
  </w:num>
  <w:num w:numId="11">
    <w:abstractNumId w:val="4"/>
  </w:num>
  <w:num w:numId="12">
    <w:abstractNumId w:val="9"/>
  </w:num>
  <w:num w:numId="13">
    <w:abstractNumId w:val="8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ttachedTemplate r:id="rId1"/>
  <w:stylePaneFormatFilter w:val="3F01"/>
  <w:defaultTabStop w:val="720"/>
  <w:noPunctuationKerning/>
  <w:characterSpacingControl w:val="doNotCompress"/>
  <w:hdrShapeDefaults>
    <o:shapedefaults v:ext="edit" spidmax="41986">
      <o:colormru v:ext="edit" colors="silver,#ddd"/>
    </o:shapedefaults>
  </w:hdrShapeDefaults>
  <w:footnotePr>
    <w:footnote w:id="-1"/>
    <w:footnote w:id="0"/>
  </w:footnotePr>
  <w:endnotePr>
    <w:endnote w:id="-1"/>
    <w:endnote w:id="0"/>
  </w:endnotePr>
  <w:compat/>
  <w:rsids>
    <w:rsidRoot w:val="003673DC"/>
    <w:rsid w:val="00001DB5"/>
    <w:rsid w:val="00002672"/>
    <w:rsid w:val="000030C8"/>
    <w:rsid w:val="00004CEB"/>
    <w:rsid w:val="000076F7"/>
    <w:rsid w:val="00010F21"/>
    <w:rsid w:val="00011D35"/>
    <w:rsid w:val="00012E87"/>
    <w:rsid w:val="00013468"/>
    <w:rsid w:val="00014D52"/>
    <w:rsid w:val="000169BC"/>
    <w:rsid w:val="00020CFA"/>
    <w:rsid w:val="00023423"/>
    <w:rsid w:val="00023720"/>
    <w:rsid w:val="00024E0F"/>
    <w:rsid w:val="00025397"/>
    <w:rsid w:val="00026078"/>
    <w:rsid w:val="000316A0"/>
    <w:rsid w:val="00031785"/>
    <w:rsid w:val="00033111"/>
    <w:rsid w:val="00033490"/>
    <w:rsid w:val="00033AEB"/>
    <w:rsid w:val="00037857"/>
    <w:rsid w:val="00044515"/>
    <w:rsid w:val="0004529D"/>
    <w:rsid w:val="000454E6"/>
    <w:rsid w:val="000456CC"/>
    <w:rsid w:val="00046708"/>
    <w:rsid w:val="00047289"/>
    <w:rsid w:val="00050C9A"/>
    <w:rsid w:val="00052F5B"/>
    <w:rsid w:val="000538A3"/>
    <w:rsid w:val="00053ECD"/>
    <w:rsid w:val="00054399"/>
    <w:rsid w:val="00055D91"/>
    <w:rsid w:val="00057A96"/>
    <w:rsid w:val="0006187A"/>
    <w:rsid w:val="00061C0B"/>
    <w:rsid w:val="000620DC"/>
    <w:rsid w:val="00064400"/>
    <w:rsid w:val="00064B86"/>
    <w:rsid w:val="00065845"/>
    <w:rsid w:val="00066E80"/>
    <w:rsid w:val="0006703D"/>
    <w:rsid w:val="000709C9"/>
    <w:rsid w:val="00070C24"/>
    <w:rsid w:val="00070C25"/>
    <w:rsid w:val="00072FBC"/>
    <w:rsid w:val="000812DF"/>
    <w:rsid w:val="00083AA2"/>
    <w:rsid w:val="00084EBE"/>
    <w:rsid w:val="0008607A"/>
    <w:rsid w:val="000914AE"/>
    <w:rsid w:val="0009159F"/>
    <w:rsid w:val="00094D3A"/>
    <w:rsid w:val="00095AE4"/>
    <w:rsid w:val="00096EF2"/>
    <w:rsid w:val="0009726A"/>
    <w:rsid w:val="000A2984"/>
    <w:rsid w:val="000A5929"/>
    <w:rsid w:val="000A5E6C"/>
    <w:rsid w:val="000A5E85"/>
    <w:rsid w:val="000A6B08"/>
    <w:rsid w:val="000A70C2"/>
    <w:rsid w:val="000B014A"/>
    <w:rsid w:val="000B22E3"/>
    <w:rsid w:val="000B3350"/>
    <w:rsid w:val="000B3FDA"/>
    <w:rsid w:val="000B4EBF"/>
    <w:rsid w:val="000B5001"/>
    <w:rsid w:val="000B68E7"/>
    <w:rsid w:val="000B7016"/>
    <w:rsid w:val="000C053E"/>
    <w:rsid w:val="000C127A"/>
    <w:rsid w:val="000C2D7A"/>
    <w:rsid w:val="000C67FE"/>
    <w:rsid w:val="000D1191"/>
    <w:rsid w:val="000D220A"/>
    <w:rsid w:val="000D2BB1"/>
    <w:rsid w:val="000D36A1"/>
    <w:rsid w:val="000D3FFA"/>
    <w:rsid w:val="000D45C2"/>
    <w:rsid w:val="000D5802"/>
    <w:rsid w:val="000D72B6"/>
    <w:rsid w:val="000E0B60"/>
    <w:rsid w:val="000E1E46"/>
    <w:rsid w:val="000E23CB"/>
    <w:rsid w:val="000E26AC"/>
    <w:rsid w:val="000E34F9"/>
    <w:rsid w:val="000E3A1B"/>
    <w:rsid w:val="000E4667"/>
    <w:rsid w:val="000E507B"/>
    <w:rsid w:val="000E7B77"/>
    <w:rsid w:val="000F12BC"/>
    <w:rsid w:val="000F22A3"/>
    <w:rsid w:val="000F237E"/>
    <w:rsid w:val="000F33BF"/>
    <w:rsid w:val="000F3E84"/>
    <w:rsid w:val="000F6569"/>
    <w:rsid w:val="001010F9"/>
    <w:rsid w:val="001013A3"/>
    <w:rsid w:val="001028D9"/>
    <w:rsid w:val="0010607C"/>
    <w:rsid w:val="00106B29"/>
    <w:rsid w:val="00106F0D"/>
    <w:rsid w:val="00107D02"/>
    <w:rsid w:val="0011034C"/>
    <w:rsid w:val="00112083"/>
    <w:rsid w:val="00112AD2"/>
    <w:rsid w:val="00113395"/>
    <w:rsid w:val="001133F2"/>
    <w:rsid w:val="001141A0"/>
    <w:rsid w:val="001141EE"/>
    <w:rsid w:val="00114D47"/>
    <w:rsid w:val="00114EC6"/>
    <w:rsid w:val="001154EE"/>
    <w:rsid w:val="00115712"/>
    <w:rsid w:val="001162B3"/>
    <w:rsid w:val="00116E6D"/>
    <w:rsid w:val="001201D8"/>
    <w:rsid w:val="00121406"/>
    <w:rsid w:val="00123517"/>
    <w:rsid w:val="00124D8D"/>
    <w:rsid w:val="00126CAA"/>
    <w:rsid w:val="00126F93"/>
    <w:rsid w:val="001275D4"/>
    <w:rsid w:val="00127C75"/>
    <w:rsid w:val="001308CF"/>
    <w:rsid w:val="00130AFE"/>
    <w:rsid w:val="00130C18"/>
    <w:rsid w:val="0013117B"/>
    <w:rsid w:val="0013165F"/>
    <w:rsid w:val="0013342F"/>
    <w:rsid w:val="001338A7"/>
    <w:rsid w:val="0013486B"/>
    <w:rsid w:val="00136250"/>
    <w:rsid w:val="00136886"/>
    <w:rsid w:val="001424BA"/>
    <w:rsid w:val="00142AA8"/>
    <w:rsid w:val="00143F83"/>
    <w:rsid w:val="0014534A"/>
    <w:rsid w:val="00145B35"/>
    <w:rsid w:val="00146042"/>
    <w:rsid w:val="0014749D"/>
    <w:rsid w:val="001503D6"/>
    <w:rsid w:val="00150FCC"/>
    <w:rsid w:val="001525A4"/>
    <w:rsid w:val="00152B91"/>
    <w:rsid w:val="00153542"/>
    <w:rsid w:val="00153A92"/>
    <w:rsid w:val="00154231"/>
    <w:rsid w:val="001543BB"/>
    <w:rsid w:val="00154A3A"/>
    <w:rsid w:val="00155644"/>
    <w:rsid w:val="00155B2A"/>
    <w:rsid w:val="0015612B"/>
    <w:rsid w:val="00161042"/>
    <w:rsid w:val="0016113D"/>
    <w:rsid w:val="00161B57"/>
    <w:rsid w:val="00162348"/>
    <w:rsid w:val="00163B59"/>
    <w:rsid w:val="00163CC4"/>
    <w:rsid w:val="001642DF"/>
    <w:rsid w:val="00164884"/>
    <w:rsid w:val="0016597E"/>
    <w:rsid w:val="00165CDB"/>
    <w:rsid w:val="0016633A"/>
    <w:rsid w:val="00167AE1"/>
    <w:rsid w:val="00170F4E"/>
    <w:rsid w:val="001710F3"/>
    <w:rsid w:val="00171B36"/>
    <w:rsid w:val="00172FCA"/>
    <w:rsid w:val="0017578D"/>
    <w:rsid w:val="00175ED1"/>
    <w:rsid w:val="001768C8"/>
    <w:rsid w:val="00177E23"/>
    <w:rsid w:val="00177FA1"/>
    <w:rsid w:val="00181B6B"/>
    <w:rsid w:val="00181D0F"/>
    <w:rsid w:val="00184E25"/>
    <w:rsid w:val="0018586C"/>
    <w:rsid w:val="001875B0"/>
    <w:rsid w:val="001904A1"/>
    <w:rsid w:val="0019123D"/>
    <w:rsid w:val="00191638"/>
    <w:rsid w:val="00191D7C"/>
    <w:rsid w:val="00192067"/>
    <w:rsid w:val="00192A38"/>
    <w:rsid w:val="00195A6B"/>
    <w:rsid w:val="00196E54"/>
    <w:rsid w:val="00197321"/>
    <w:rsid w:val="00197BE1"/>
    <w:rsid w:val="00197D9C"/>
    <w:rsid w:val="001A3586"/>
    <w:rsid w:val="001A6328"/>
    <w:rsid w:val="001A64D7"/>
    <w:rsid w:val="001A69F3"/>
    <w:rsid w:val="001A71DD"/>
    <w:rsid w:val="001A7377"/>
    <w:rsid w:val="001B1E29"/>
    <w:rsid w:val="001B32B7"/>
    <w:rsid w:val="001B44BE"/>
    <w:rsid w:val="001B46A2"/>
    <w:rsid w:val="001B49DE"/>
    <w:rsid w:val="001B4DA6"/>
    <w:rsid w:val="001B6211"/>
    <w:rsid w:val="001B6240"/>
    <w:rsid w:val="001B67C9"/>
    <w:rsid w:val="001B765F"/>
    <w:rsid w:val="001C004F"/>
    <w:rsid w:val="001C24FB"/>
    <w:rsid w:val="001C38F7"/>
    <w:rsid w:val="001C3A3D"/>
    <w:rsid w:val="001C634D"/>
    <w:rsid w:val="001C70C0"/>
    <w:rsid w:val="001C76CD"/>
    <w:rsid w:val="001C7A31"/>
    <w:rsid w:val="001D031B"/>
    <w:rsid w:val="001D11A9"/>
    <w:rsid w:val="001D1818"/>
    <w:rsid w:val="001D262D"/>
    <w:rsid w:val="001D4704"/>
    <w:rsid w:val="001D5C87"/>
    <w:rsid w:val="001D73C6"/>
    <w:rsid w:val="001E0425"/>
    <w:rsid w:val="001E0E90"/>
    <w:rsid w:val="001E0EC6"/>
    <w:rsid w:val="001E2436"/>
    <w:rsid w:val="001E4998"/>
    <w:rsid w:val="001E7684"/>
    <w:rsid w:val="001F420B"/>
    <w:rsid w:val="001F5AE2"/>
    <w:rsid w:val="001F6941"/>
    <w:rsid w:val="00200896"/>
    <w:rsid w:val="00200C50"/>
    <w:rsid w:val="0020200B"/>
    <w:rsid w:val="0020218E"/>
    <w:rsid w:val="00203FF1"/>
    <w:rsid w:val="00205792"/>
    <w:rsid w:val="00207849"/>
    <w:rsid w:val="00210338"/>
    <w:rsid w:val="002134E2"/>
    <w:rsid w:val="002142AF"/>
    <w:rsid w:val="00214603"/>
    <w:rsid w:val="00214644"/>
    <w:rsid w:val="00214BF2"/>
    <w:rsid w:val="002153A1"/>
    <w:rsid w:val="00220015"/>
    <w:rsid w:val="00220AE2"/>
    <w:rsid w:val="00222371"/>
    <w:rsid w:val="00222372"/>
    <w:rsid w:val="00223E67"/>
    <w:rsid w:val="00223E9F"/>
    <w:rsid w:val="00224817"/>
    <w:rsid w:val="00224C1C"/>
    <w:rsid w:val="00230223"/>
    <w:rsid w:val="00231E9E"/>
    <w:rsid w:val="00232256"/>
    <w:rsid w:val="00233670"/>
    <w:rsid w:val="00234390"/>
    <w:rsid w:val="00237BA7"/>
    <w:rsid w:val="00241096"/>
    <w:rsid w:val="0024178D"/>
    <w:rsid w:val="00242571"/>
    <w:rsid w:val="002450A5"/>
    <w:rsid w:val="00251EEA"/>
    <w:rsid w:val="00253088"/>
    <w:rsid w:val="00260F89"/>
    <w:rsid w:val="0026248E"/>
    <w:rsid w:val="00263200"/>
    <w:rsid w:val="002640A5"/>
    <w:rsid w:val="0026468A"/>
    <w:rsid w:val="00266DF1"/>
    <w:rsid w:val="0027012B"/>
    <w:rsid w:val="00270AA7"/>
    <w:rsid w:val="00270DB7"/>
    <w:rsid w:val="00270F32"/>
    <w:rsid w:val="00271DAB"/>
    <w:rsid w:val="00271DF6"/>
    <w:rsid w:val="00272037"/>
    <w:rsid w:val="00274020"/>
    <w:rsid w:val="002747B7"/>
    <w:rsid w:val="00274973"/>
    <w:rsid w:val="002753FA"/>
    <w:rsid w:val="0028271E"/>
    <w:rsid w:val="0028272E"/>
    <w:rsid w:val="00284B3F"/>
    <w:rsid w:val="00285C20"/>
    <w:rsid w:val="00285F2F"/>
    <w:rsid w:val="0028659C"/>
    <w:rsid w:val="00286A05"/>
    <w:rsid w:val="00286E03"/>
    <w:rsid w:val="00290D57"/>
    <w:rsid w:val="00291939"/>
    <w:rsid w:val="00291C70"/>
    <w:rsid w:val="0029248D"/>
    <w:rsid w:val="00295927"/>
    <w:rsid w:val="00295BCD"/>
    <w:rsid w:val="00296B55"/>
    <w:rsid w:val="00297B7C"/>
    <w:rsid w:val="002A0EEB"/>
    <w:rsid w:val="002A1686"/>
    <w:rsid w:val="002A1CF8"/>
    <w:rsid w:val="002A1DF7"/>
    <w:rsid w:val="002A3F60"/>
    <w:rsid w:val="002A45D7"/>
    <w:rsid w:val="002A539E"/>
    <w:rsid w:val="002A6B8C"/>
    <w:rsid w:val="002A70A0"/>
    <w:rsid w:val="002B0B5A"/>
    <w:rsid w:val="002B12D9"/>
    <w:rsid w:val="002B25A2"/>
    <w:rsid w:val="002B39A1"/>
    <w:rsid w:val="002B43F3"/>
    <w:rsid w:val="002B5C51"/>
    <w:rsid w:val="002B6EBF"/>
    <w:rsid w:val="002C0583"/>
    <w:rsid w:val="002C2CF9"/>
    <w:rsid w:val="002C32CF"/>
    <w:rsid w:val="002C49A8"/>
    <w:rsid w:val="002C6E1C"/>
    <w:rsid w:val="002C7043"/>
    <w:rsid w:val="002C718C"/>
    <w:rsid w:val="002C7A3B"/>
    <w:rsid w:val="002C7FE4"/>
    <w:rsid w:val="002D0AFF"/>
    <w:rsid w:val="002D0FC7"/>
    <w:rsid w:val="002D135F"/>
    <w:rsid w:val="002D1A33"/>
    <w:rsid w:val="002D371D"/>
    <w:rsid w:val="002E021F"/>
    <w:rsid w:val="002E263E"/>
    <w:rsid w:val="002E268B"/>
    <w:rsid w:val="002E2F19"/>
    <w:rsid w:val="002E340B"/>
    <w:rsid w:val="002E37FF"/>
    <w:rsid w:val="002E3808"/>
    <w:rsid w:val="002E411E"/>
    <w:rsid w:val="002E6A42"/>
    <w:rsid w:val="002E7875"/>
    <w:rsid w:val="002E7BD7"/>
    <w:rsid w:val="002F02A9"/>
    <w:rsid w:val="002F18B0"/>
    <w:rsid w:val="002F27A3"/>
    <w:rsid w:val="0030083F"/>
    <w:rsid w:val="00303844"/>
    <w:rsid w:val="00306C98"/>
    <w:rsid w:val="0030723A"/>
    <w:rsid w:val="0031115B"/>
    <w:rsid w:val="00315A20"/>
    <w:rsid w:val="00315D70"/>
    <w:rsid w:val="0032137D"/>
    <w:rsid w:val="00325E39"/>
    <w:rsid w:val="0032678D"/>
    <w:rsid w:val="00327142"/>
    <w:rsid w:val="00330B2D"/>
    <w:rsid w:val="0033253F"/>
    <w:rsid w:val="0033312A"/>
    <w:rsid w:val="00334BD0"/>
    <w:rsid w:val="003355A7"/>
    <w:rsid w:val="00337B65"/>
    <w:rsid w:val="0034044D"/>
    <w:rsid w:val="00340D79"/>
    <w:rsid w:val="0034184F"/>
    <w:rsid w:val="00341CCF"/>
    <w:rsid w:val="003429D9"/>
    <w:rsid w:val="00344B93"/>
    <w:rsid w:val="0034719A"/>
    <w:rsid w:val="003472AB"/>
    <w:rsid w:val="00350FDC"/>
    <w:rsid w:val="00352E25"/>
    <w:rsid w:val="0035314E"/>
    <w:rsid w:val="00354058"/>
    <w:rsid w:val="003540DF"/>
    <w:rsid w:val="00354A43"/>
    <w:rsid w:val="00354E94"/>
    <w:rsid w:val="003613D9"/>
    <w:rsid w:val="0036193A"/>
    <w:rsid w:val="00361F4E"/>
    <w:rsid w:val="00364FC3"/>
    <w:rsid w:val="00366313"/>
    <w:rsid w:val="003673DC"/>
    <w:rsid w:val="00367CE9"/>
    <w:rsid w:val="00370E57"/>
    <w:rsid w:val="003712E7"/>
    <w:rsid w:val="0037229A"/>
    <w:rsid w:val="003733CE"/>
    <w:rsid w:val="00375502"/>
    <w:rsid w:val="00375933"/>
    <w:rsid w:val="00375A3C"/>
    <w:rsid w:val="00375AA9"/>
    <w:rsid w:val="00376639"/>
    <w:rsid w:val="00377081"/>
    <w:rsid w:val="00377720"/>
    <w:rsid w:val="0038004E"/>
    <w:rsid w:val="00380676"/>
    <w:rsid w:val="00380D7A"/>
    <w:rsid w:val="00382FE5"/>
    <w:rsid w:val="00383CED"/>
    <w:rsid w:val="00386818"/>
    <w:rsid w:val="00391252"/>
    <w:rsid w:val="00392EF7"/>
    <w:rsid w:val="00394608"/>
    <w:rsid w:val="00394AD6"/>
    <w:rsid w:val="00395171"/>
    <w:rsid w:val="00396D3B"/>
    <w:rsid w:val="003A0CBA"/>
    <w:rsid w:val="003A0F93"/>
    <w:rsid w:val="003A19D5"/>
    <w:rsid w:val="003A439F"/>
    <w:rsid w:val="003A642F"/>
    <w:rsid w:val="003A6521"/>
    <w:rsid w:val="003B0DB6"/>
    <w:rsid w:val="003B1285"/>
    <w:rsid w:val="003B3438"/>
    <w:rsid w:val="003B495A"/>
    <w:rsid w:val="003B547F"/>
    <w:rsid w:val="003B63DD"/>
    <w:rsid w:val="003B6855"/>
    <w:rsid w:val="003C1175"/>
    <w:rsid w:val="003C1805"/>
    <w:rsid w:val="003C1BED"/>
    <w:rsid w:val="003C3F9F"/>
    <w:rsid w:val="003C4E56"/>
    <w:rsid w:val="003C5118"/>
    <w:rsid w:val="003C58CD"/>
    <w:rsid w:val="003C6CB9"/>
    <w:rsid w:val="003C7A8F"/>
    <w:rsid w:val="003D25AA"/>
    <w:rsid w:val="003D3300"/>
    <w:rsid w:val="003D55CA"/>
    <w:rsid w:val="003D7969"/>
    <w:rsid w:val="003E0CF5"/>
    <w:rsid w:val="003E229B"/>
    <w:rsid w:val="003E3D4C"/>
    <w:rsid w:val="003E425C"/>
    <w:rsid w:val="003E440F"/>
    <w:rsid w:val="003E4851"/>
    <w:rsid w:val="003E5188"/>
    <w:rsid w:val="003E6BA2"/>
    <w:rsid w:val="003E6C87"/>
    <w:rsid w:val="003F1670"/>
    <w:rsid w:val="003F1955"/>
    <w:rsid w:val="003F456B"/>
    <w:rsid w:val="003F4795"/>
    <w:rsid w:val="003F539B"/>
    <w:rsid w:val="003F6639"/>
    <w:rsid w:val="003F69FA"/>
    <w:rsid w:val="003F6D47"/>
    <w:rsid w:val="00400464"/>
    <w:rsid w:val="00400A48"/>
    <w:rsid w:val="00401CF1"/>
    <w:rsid w:val="00402BBC"/>
    <w:rsid w:val="00403CD3"/>
    <w:rsid w:val="004057ED"/>
    <w:rsid w:val="00406FC7"/>
    <w:rsid w:val="004104DC"/>
    <w:rsid w:val="00411937"/>
    <w:rsid w:val="0041313A"/>
    <w:rsid w:val="004141A9"/>
    <w:rsid w:val="004145C5"/>
    <w:rsid w:val="0041519B"/>
    <w:rsid w:val="00415BF2"/>
    <w:rsid w:val="00417112"/>
    <w:rsid w:val="004178A3"/>
    <w:rsid w:val="00421B2B"/>
    <w:rsid w:val="00424377"/>
    <w:rsid w:val="00425BF0"/>
    <w:rsid w:val="00425E2B"/>
    <w:rsid w:val="00426726"/>
    <w:rsid w:val="00430051"/>
    <w:rsid w:val="00430FA3"/>
    <w:rsid w:val="00431119"/>
    <w:rsid w:val="00431375"/>
    <w:rsid w:val="004318C7"/>
    <w:rsid w:val="00433437"/>
    <w:rsid w:val="00434679"/>
    <w:rsid w:val="00434B57"/>
    <w:rsid w:val="00434BC3"/>
    <w:rsid w:val="00435112"/>
    <w:rsid w:val="00435EEE"/>
    <w:rsid w:val="00436D45"/>
    <w:rsid w:val="00436E63"/>
    <w:rsid w:val="004378F7"/>
    <w:rsid w:val="00440127"/>
    <w:rsid w:val="00440E80"/>
    <w:rsid w:val="00442479"/>
    <w:rsid w:val="00442F7B"/>
    <w:rsid w:val="004435E1"/>
    <w:rsid w:val="004447E4"/>
    <w:rsid w:val="00444B38"/>
    <w:rsid w:val="00444D4E"/>
    <w:rsid w:val="0044739F"/>
    <w:rsid w:val="004506E0"/>
    <w:rsid w:val="00451586"/>
    <w:rsid w:val="00454DF1"/>
    <w:rsid w:val="00454E96"/>
    <w:rsid w:val="0045713F"/>
    <w:rsid w:val="00457F49"/>
    <w:rsid w:val="00461280"/>
    <w:rsid w:val="004615E8"/>
    <w:rsid w:val="004632AE"/>
    <w:rsid w:val="004662FF"/>
    <w:rsid w:val="004705F1"/>
    <w:rsid w:val="00470E45"/>
    <w:rsid w:val="00470ED8"/>
    <w:rsid w:val="00471326"/>
    <w:rsid w:val="00471F98"/>
    <w:rsid w:val="0047757F"/>
    <w:rsid w:val="00477EEA"/>
    <w:rsid w:val="004801A7"/>
    <w:rsid w:val="004805EC"/>
    <w:rsid w:val="004808E1"/>
    <w:rsid w:val="00482B15"/>
    <w:rsid w:val="00484960"/>
    <w:rsid w:val="004849EC"/>
    <w:rsid w:val="00484ED2"/>
    <w:rsid w:val="004859F4"/>
    <w:rsid w:val="0048635A"/>
    <w:rsid w:val="0048685F"/>
    <w:rsid w:val="00486DD6"/>
    <w:rsid w:val="004904F7"/>
    <w:rsid w:val="00491B40"/>
    <w:rsid w:val="00491FC8"/>
    <w:rsid w:val="00492303"/>
    <w:rsid w:val="00493B29"/>
    <w:rsid w:val="00494225"/>
    <w:rsid w:val="00494977"/>
    <w:rsid w:val="00496F74"/>
    <w:rsid w:val="00497D8C"/>
    <w:rsid w:val="004A0671"/>
    <w:rsid w:val="004A1A35"/>
    <w:rsid w:val="004A2E2D"/>
    <w:rsid w:val="004A2FE3"/>
    <w:rsid w:val="004A4217"/>
    <w:rsid w:val="004A4AC2"/>
    <w:rsid w:val="004A4BE4"/>
    <w:rsid w:val="004A4D45"/>
    <w:rsid w:val="004A4D61"/>
    <w:rsid w:val="004A5418"/>
    <w:rsid w:val="004A546F"/>
    <w:rsid w:val="004A7A5F"/>
    <w:rsid w:val="004B03A5"/>
    <w:rsid w:val="004B1B69"/>
    <w:rsid w:val="004B369E"/>
    <w:rsid w:val="004B3988"/>
    <w:rsid w:val="004B57D6"/>
    <w:rsid w:val="004C322A"/>
    <w:rsid w:val="004C4B61"/>
    <w:rsid w:val="004C78FC"/>
    <w:rsid w:val="004C7A54"/>
    <w:rsid w:val="004D05E5"/>
    <w:rsid w:val="004D0AE1"/>
    <w:rsid w:val="004D0C74"/>
    <w:rsid w:val="004D1186"/>
    <w:rsid w:val="004D1F71"/>
    <w:rsid w:val="004D4767"/>
    <w:rsid w:val="004D4E74"/>
    <w:rsid w:val="004D4FC3"/>
    <w:rsid w:val="004D50D0"/>
    <w:rsid w:val="004D5A44"/>
    <w:rsid w:val="004E2973"/>
    <w:rsid w:val="004E59E4"/>
    <w:rsid w:val="004E7CCA"/>
    <w:rsid w:val="004E7F8A"/>
    <w:rsid w:val="004F140F"/>
    <w:rsid w:val="004F188B"/>
    <w:rsid w:val="004F2B9D"/>
    <w:rsid w:val="004F3996"/>
    <w:rsid w:val="004F577F"/>
    <w:rsid w:val="005019BB"/>
    <w:rsid w:val="00503B9F"/>
    <w:rsid w:val="00504122"/>
    <w:rsid w:val="00506295"/>
    <w:rsid w:val="0050765E"/>
    <w:rsid w:val="00507AC3"/>
    <w:rsid w:val="00511B5F"/>
    <w:rsid w:val="00511C97"/>
    <w:rsid w:val="005126CC"/>
    <w:rsid w:val="00512E81"/>
    <w:rsid w:val="0051463E"/>
    <w:rsid w:val="00514A48"/>
    <w:rsid w:val="00515099"/>
    <w:rsid w:val="005153A5"/>
    <w:rsid w:val="00515D4A"/>
    <w:rsid w:val="005204CE"/>
    <w:rsid w:val="00523A42"/>
    <w:rsid w:val="0052409A"/>
    <w:rsid w:val="005240A9"/>
    <w:rsid w:val="005244F8"/>
    <w:rsid w:val="00524D1F"/>
    <w:rsid w:val="00525065"/>
    <w:rsid w:val="005274EE"/>
    <w:rsid w:val="00530700"/>
    <w:rsid w:val="00531874"/>
    <w:rsid w:val="00533D3B"/>
    <w:rsid w:val="00533E6B"/>
    <w:rsid w:val="00534021"/>
    <w:rsid w:val="005344FC"/>
    <w:rsid w:val="00534D5E"/>
    <w:rsid w:val="00534D8B"/>
    <w:rsid w:val="005353E0"/>
    <w:rsid w:val="005363F6"/>
    <w:rsid w:val="0053696C"/>
    <w:rsid w:val="00537332"/>
    <w:rsid w:val="00540219"/>
    <w:rsid w:val="00541491"/>
    <w:rsid w:val="005432E4"/>
    <w:rsid w:val="00543432"/>
    <w:rsid w:val="00543DED"/>
    <w:rsid w:val="00545690"/>
    <w:rsid w:val="00547AF0"/>
    <w:rsid w:val="00547D54"/>
    <w:rsid w:val="005505DE"/>
    <w:rsid w:val="00550ACF"/>
    <w:rsid w:val="00554E04"/>
    <w:rsid w:val="0055538D"/>
    <w:rsid w:val="005554DA"/>
    <w:rsid w:val="005558CF"/>
    <w:rsid w:val="00556E42"/>
    <w:rsid w:val="0056047B"/>
    <w:rsid w:val="00560C80"/>
    <w:rsid w:val="00560FF4"/>
    <w:rsid w:val="00561474"/>
    <w:rsid w:val="00561F3B"/>
    <w:rsid w:val="00564242"/>
    <w:rsid w:val="00565653"/>
    <w:rsid w:val="005658B8"/>
    <w:rsid w:val="00567C02"/>
    <w:rsid w:val="00571CE2"/>
    <w:rsid w:val="0057228A"/>
    <w:rsid w:val="00573C8E"/>
    <w:rsid w:val="00575904"/>
    <w:rsid w:val="005768A1"/>
    <w:rsid w:val="00577021"/>
    <w:rsid w:val="00580641"/>
    <w:rsid w:val="00582389"/>
    <w:rsid w:val="005829E3"/>
    <w:rsid w:val="00582A7C"/>
    <w:rsid w:val="00585A0E"/>
    <w:rsid w:val="00586451"/>
    <w:rsid w:val="005872C6"/>
    <w:rsid w:val="005917F7"/>
    <w:rsid w:val="005978D3"/>
    <w:rsid w:val="005A0D6B"/>
    <w:rsid w:val="005A1FCE"/>
    <w:rsid w:val="005A3ADD"/>
    <w:rsid w:val="005A64C2"/>
    <w:rsid w:val="005B2211"/>
    <w:rsid w:val="005B299A"/>
    <w:rsid w:val="005B52C6"/>
    <w:rsid w:val="005B59C3"/>
    <w:rsid w:val="005B66B3"/>
    <w:rsid w:val="005B6D8E"/>
    <w:rsid w:val="005C13DE"/>
    <w:rsid w:val="005C2A3D"/>
    <w:rsid w:val="005C301D"/>
    <w:rsid w:val="005C38B9"/>
    <w:rsid w:val="005C6942"/>
    <w:rsid w:val="005C75CA"/>
    <w:rsid w:val="005D16AA"/>
    <w:rsid w:val="005D17AD"/>
    <w:rsid w:val="005D598A"/>
    <w:rsid w:val="005D5D88"/>
    <w:rsid w:val="005D6C6C"/>
    <w:rsid w:val="005D7A3C"/>
    <w:rsid w:val="005D7AA6"/>
    <w:rsid w:val="005D7CA8"/>
    <w:rsid w:val="005E1015"/>
    <w:rsid w:val="005E1774"/>
    <w:rsid w:val="005E29B8"/>
    <w:rsid w:val="005E2D22"/>
    <w:rsid w:val="005E3CA9"/>
    <w:rsid w:val="005E43A7"/>
    <w:rsid w:val="005E65FA"/>
    <w:rsid w:val="005E70F9"/>
    <w:rsid w:val="005E7A44"/>
    <w:rsid w:val="005F0937"/>
    <w:rsid w:val="005F1EA3"/>
    <w:rsid w:val="005F2112"/>
    <w:rsid w:val="005F33D2"/>
    <w:rsid w:val="005F469E"/>
    <w:rsid w:val="005F52CD"/>
    <w:rsid w:val="005F565E"/>
    <w:rsid w:val="005F5FFC"/>
    <w:rsid w:val="005F7229"/>
    <w:rsid w:val="005F7380"/>
    <w:rsid w:val="00603804"/>
    <w:rsid w:val="0060454E"/>
    <w:rsid w:val="0060540B"/>
    <w:rsid w:val="00606518"/>
    <w:rsid w:val="00606BFB"/>
    <w:rsid w:val="00607210"/>
    <w:rsid w:val="00610992"/>
    <w:rsid w:val="0061111F"/>
    <w:rsid w:val="006124E8"/>
    <w:rsid w:val="006136D5"/>
    <w:rsid w:val="006155F5"/>
    <w:rsid w:val="0061619B"/>
    <w:rsid w:val="00616235"/>
    <w:rsid w:val="00621080"/>
    <w:rsid w:val="00621580"/>
    <w:rsid w:val="006217D4"/>
    <w:rsid w:val="00622C62"/>
    <w:rsid w:val="00623758"/>
    <w:rsid w:val="00623C7D"/>
    <w:rsid w:val="0062485F"/>
    <w:rsid w:val="00624B40"/>
    <w:rsid w:val="00626D25"/>
    <w:rsid w:val="00627B18"/>
    <w:rsid w:val="00630534"/>
    <w:rsid w:val="006334B6"/>
    <w:rsid w:val="006338BB"/>
    <w:rsid w:val="0063575D"/>
    <w:rsid w:val="006364D2"/>
    <w:rsid w:val="00637410"/>
    <w:rsid w:val="00641348"/>
    <w:rsid w:val="0064291E"/>
    <w:rsid w:val="006464DB"/>
    <w:rsid w:val="00647BDF"/>
    <w:rsid w:val="00650B78"/>
    <w:rsid w:val="00650C77"/>
    <w:rsid w:val="00651024"/>
    <w:rsid w:val="00651AEA"/>
    <w:rsid w:val="006526A8"/>
    <w:rsid w:val="0065435E"/>
    <w:rsid w:val="00654FEB"/>
    <w:rsid w:val="00657FDC"/>
    <w:rsid w:val="00661029"/>
    <w:rsid w:val="006626E4"/>
    <w:rsid w:val="00662732"/>
    <w:rsid w:val="00663A74"/>
    <w:rsid w:val="00663E58"/>
    <w:rsid w:val="00664A1D"/>
    <w:rsid w:val="00665CF6"/>
    <w:rsid w:val="00666453"/>
    <w:rsid w:val="00666CBF"/>
    <w:rsid w:val="006705AD"/>
    <w:rsid w:val="0067063C"/>
    <w:rsid w:val="00671449"/>
    <w:rsid w:val="00671A07"/>
    <w:rsid w:val="00671F59"/>
    <w:rsid w:val="006726DE"/>
    <w:rsid w:val="00672CC7"/>
    <w:rsid w:val="006835C6"/>
    <w:rsid w:val="00685C40"/>
    <w:rsid w:val="00687ABB"/>
    <w:rsid w:val="00687B36"/>
    <w:rsid w:val="0069458E"/>
    <w:rsid w:val="006947A0"/>
    <w:rsid w:val="00695DEE"/>
    <w:rsid w:val="006963D6"/>
    <w:rsid w:val="00697740"/>
    <w:rsid w:val="006978DA"/>
    <w:rsid w:val="006A0E52"/>
    <w:rsid w:val="006A23F4"/>
    <w:rsid w:val="006A5B63"/>
    <w:rsid w:val="006A7661"/>
    <w:rsid w:val="006B0410"/>
    <w:rsid w:val="006B1C4B"/>
    <w:rsid w:val="006B2EB5"/>
    <w:rsid w:val="006B316F"/>
    <w:rsid w:val="006B3619"/>
    <w:rsid w:val="006B3C9E"/>
    <w:rsid w:val="006B47F5"/>
    <w:rsid w:val="006B53B6"/>
    <w:rsid w:val="006B5766"/>
    <w:rsid w:val="006B7032"/>
    <w:rsid w:val="006C0F1B"/>
    <w:rsid w:val="006C1EE9"/>
    <w:rsid w:val="006C1EF1"/>
    <w:rsid w:val="006C4475"/>
    <w:rsid w:val="006C5B5A"/>
    <w:rsid w:val="006C686E"/>
    <w:rsid w:val="006C74FE"/>
    <w:rsid w:val="006C7B9B"/>
    <w:rsid w:val="006C7E66"/>
    <w:rsid w:val="006D13F5"/>
    <w:rsid w:val="006D2707"/>
    <w:rsid w:val="006D2C9A"/>
    <w:rsid w:val="006D3CCC"/>
    <w:rsid w:val="006D4119"/>
    <w:rsid w:val="006D4F2F"/>
    <w:rsid w:val="006D63BF"/>
    <w:rsid w:val="006D6895"/>
    <w:rsid w:val="006D74C2"/>
    <w:rsid w:val="006E030B"/>
    <w:rsid w:val="006E1226"/>
    <w:rsid w:val="006E1E53"/>
    <w:rsid w:val="006E2263"/>
    <w:rsid w:val="006E3207"/>
    <w:rsid w:val="006E7C4E"/>
    <w:rsid w:val="006E7E5E"/>
    <w:rsid w:val="006F150B"/>
    <w:rsid w:val="006F1F2D"/>
    <w:rsid w:val="006F2160"/>
    <w:rsid w:val="006F4419"/>
    <w:rsid w:val="0070096D"/>
    <w:rsid w:val="00700A9D"/>
    <w:rsid w:val="00701887"/>
    <w:rsid w:val="00703243"/>
    <w:rsid w:val="007044E8"/>
    <w:rsid w:val="00704660"/>
    <w:rsid w:val="00704AD2"/>
    <w:rsid w:val="007058D8"/>
    <w:rsid w:val="00706D0A"/>
    <w:rsid w:val="007110A8"/>
    <w:rsid w:val="00711315"/>
    <w:rsid w:val="007123FD"/>
    <w:rsid w:val="00712DA3"/>
    <w:rsid w:val="00713252"/>
    <w:rsid w:val="007140A3"/>
    <w:rsid w:val="007162C2"/>
    <w:rsid w:val="007162FA"/>
    <w:rsid w:val="007208BD"/>
    <w:rsid w:val="00722722"/>
    <w:rsid w:val="00722DD9"/>
    <w:rsid w:val="00723264"/>
    <w:rsid w:val="00723774"/>
    <w:rsid w:val="007263E2"/>
    <w:rsid w:val="00726F03"/>
    <w:rsid w:val="00727790"/>
    <w:rsid w:val="00734E86"/>
    <w:rsid w:val="00736DC5"/>
    <w:rsid w:val="00741E9B"/>
    <w:rsid w:val="0074290D"/>
    <w:rsid w:val="00742E6E"/>
    <w:rsid w:val="00743179"/>
    <w:rsid w:val="00746000"/>
    <w:rsid w:val="00746935"/>
    <w:rsid w:val="00750109"/>
    <w:rsid w:val="007502F7"/>
    <w:rsid w:val="007505A2"/>
    <w:rsid w:val="00752491"/>
    <w:rsid w:val="00752786"/>
    <w:rsid w:val="00752968"/>
    <w:rsid w:val="007530B8"/>
    <w:rsid w:val="007547B5"/>
    <w:rsid w:val="007547FE"/>
    <w:rsid w:val="00756D04"/>
    <w:rsid w:val="00760C49"/>
    <w:rsid w:val="0076258C"/>
    <w:rsid w:val="00762A32"/>
    <w:rsid w:val="007636C6"/>
    <w:rsid w:val="00764127"/>
    <w:rsid w:val="00766A5A"/>
    <w:rsid w:val="007673AF"/>
    <w:rsid w:val="00767B4A"/>
    <w:rsid w:val="00771921"/>
    <w:rsid w:val="00771AB7"/>
    <w:rsid w:val="00771FA1"/>
    <w:rsid w:val="00773DA9"/>
    <w:rsid w:val="007748CB"/>
    <w:rsid w:val="00780316"/>
    <w:rsid w:val="00780EF5"/>
    <w:rsid w:val="00783063"/>
    <w:rsid w:val="0078589F"/>
    <w:rsid w:val="007864DF"/>
    <w:rsid w:val="007875EA"/>
    <w:rsid w:val="00787D13"/>
    <w:rsid w:val="00790392"/>
    <w:rsid w:val="0079119F"/>
    <w:rsid w:val="007922EC"/>
    <w:rsid w:val="0079260D"/>
    <w:rsid w:val="007927B1"/>
    <w:rsid w:val="007927D8"/>
    <w:rsid w:val="00792EC3"/>
    <w:rsid w:val="00793BEF"/>
    <w:rsid w:val="0079649B"/>
    <w:rsid w:val="007A19F1"/>
    <w:rsid w:val="007A32BF"/>
    <w:rsid w:val="007A4177"/>
    <w:rsid w:val="007A5C5E"/>
    <w:rsid w:val="007A6944"/>
    <w:rsid w:val="007A758E"/>
    <w:rsid w:val="007A7B2F"/>
    <w:rsid w:val="007B7F1F"/>
    <w:rsid w:val="007C126E"/>
    <w:rsid w:val="007C4ACC"/>
    <w:rsid w:val="007C5937"/>
    <w:rsid w:val="007C7453"/>
    <w:rsid w:val="007D0B55"/>
    <w:rsid w:val="007D102D"/>
    <w:rsid w:val="007D140D"/>
    <w:rsid w:val="007D1758"/>
    <w:rsid w:val="007D32C2"/>
    <w:rsid w:val="007D37ED"/>
    <w:rsid w:val="007D4C22"/>
    <w:rsid w:val="007D4F5A"/>
    <w:rsid w:val="007D6570"/>
    <w:rsid w:val="007D6807"/>
    <w:rsid w:val="007D6927"/>
    <w:rsid w:val="007D7095"/>
    <w:rsid w:val="007E0329"/>
    <w:rsid w:val="007E1B23"/>
    <w:rsid w:val="007E1F61"/>
    <w:rsid w:val="007E34B1"/>
    <w:rsid w:val="007E5241"/>
    <w:rsid w:val="007E73AD"/>
    <w:rsid w:val="007E7DA3"/>
    <w:rsid w:val="007E7FBE"/>
    <w:rsid w:val="007F1C35"/>
    <w:rsid w:val="007F2CD4"/>
    <w:rsid w:val="007F35BC"/>
    <w:rsid w:val="007F3B6C"/>
    <w:rsid w:val="007F3CD4"/>
    <w:rsid w:val="007F4878"/>
    <w:rsid w:val="007F6C2D"/>
    <w:rsid w:val="007F77E0"/>
    <w:rsid w:val="007F79A0"/>
    <w:rsid w:val="008001FB"/>
    <w:rsid w:val="0080091C"/>
    <w:rsid w:val="008022D5"/>
    <w:rsid w:val="008032CC"/>
    <w:rsid w:val="00805D9B"/>
    <w:rsid w:val="008066D5"/>
    <w:rsid w:val="00807DB4"/>
    <w:rsid w:val="0081071E"/>
    <w:rsid w:val="00812CA6"/>
    <w:rsid w:val="0081339B"/>
    <w:rsid w:val="0081682F"/>
    <w:rsid w:val="008172BF"/>
    <w:rsid w:val="0081740B"/>
    <w:rsid w:val="008205A2"/>
    <w:rsid w:val="00821EA9"/>
    <w:rsid w:val="0082361F"/>
    <w:rsid w:val="008240C8"/>
    <w:rsid w:val="00830745"/>
    <w:rsid w:val="00831448"/>
    <w:rsid w:val="00831BDA"/>
    <w:rsid w:val="0083441A"/>
    <w:rsid w:val="00835073"/>
    <w:rsid w:val="00843C59"/>
    <w:rsid w:val="0084462A"/>
    <w:rsid w:val="008450DC"/>
    <w:rsid w:val="00846F1E"/>
    <w:rsid w:val="00847430"/>
    <w:rsid w:val="008511FD"/>
    <w:rsid w:val="008520BB"/>
    <w:rsid w:val="008554F5"/>
    <w:rsid w:val="00855726"/>
    <w:rsid w:val="0085613F"/>
    <w:rsid w:val="00861985"/>
    <w:rsid w:val="00862940"/>
    <w:rsid w:val="0086448F"/>
    <w:rsid w:val="008647C6"/>
    <w:rsid w:val="00864C8D"/>
    <w:rsid w:val="008702C7"/>
    <w:rsid w:val="0087114E"/>
    <w:rsid w:val="00874F3C"/>
    <w:rsid w:val="008762DA"/>
    <w:rsid w:val="00876B54"/>
    <w:rsid w:val="008770C3"/>
    <w:rsid w:val="008773F8"/>
    <w:rsid w:val="008802AE"/>
    <w:rsid w:val="00881C82"/>
    <w:rsid w:val="00881D0A"/>
    <w:rsid w:val="008823B3"/>
    <w:rsid w:val="00882474"/>
    <w:rsid w:val="0088327D"/>
    <w:rsid w:val="00883780"/>
    <w:rsid w:val="0088643C"/>
    <w:rsid w:val="00886AD1"/>
    <w:rsid w:val="008870AE"/>
    <w:rsid w:val="00887492"/>
    <w:rsid w:val="008905EE"/>
    <w:rsid w:val="0089388F"/>
    <w:rsid w:val="008959DA"/>
    <w:rsid w:val="00895C9A"/>
    <w:rsid w:val="008A18C3"/>
    <w:rsid w:val="008A19CF"/>
    <w:rsid w:val="008A2271"/>
    <w:rsid w:val="008A26DD"/>
    <w:rsid w:val="008A437A"/>
    <w:rsid w:val="008A4875"/>
    <w:rsid w:val="008A59A4"/>
    <w:rsid w:val="008A5D2D"/>
    <w:rsid w:val="008A6165"/>
    <w:rsid w:val="008A6DE8"/>
    <w:rsid w:val="008B07C9"/>
    <w:rsid w:val="008B1EB2"/>
    <w:rsid w:val="008B2066"/>
    <w:rsid w:val="008B36A9"/>
    <w:rsid w:val="008B6F7A"/>
    <w:rsid w:val="008C1EE6"/>
    <w:rsid w:val="008C22EB"/>
    <w:rsid w:val="008C34E4"/>
    <w:rsid w:val="008C4C2C"/>
    <w:rsid w:val="008C54E9"/>
    <w:rsid w:val="008C74C4"/>
    <w:rsid w:val="008C7C2C"/>
    <w:rsid w:val="008D0DCF"/>
    <w:rsid w:val="008D1044"/>
    <w:rsid w:val="008D1A14"/>
    <w:rsid w:val="008D2982"/>
    <w:rsid w:val="008D6DAE"/>
    <w:rsid w:val="008D72CB"/>
    <w:rsid w:val="008E0240"/>
    <w:rsid w:val="008E0C1C"/>
    <w:rsid w:val="008E249B"/>
    <w:rsid w:val="008E2F8C"/>
    <w:rsid w:val="008F04A3"/>
    <w:rsid w:val="008F0572"/>
    <w:rsid w:val="008F112B"/>
    <w:rsid w:val="008F492F"/>
    <w:rsid w:val="0090075D"/>
    <w:rsid w:val="0090123A"/>
    <w:rsid w:val="00901844"/>
    <w:rsid w:val="0090203E"/>
    <w:rsid w:val="00907F98"/>
    <w:rsid w:val="0091145B"/>
    <w:rsid w:val="00917A86"/>
    <w:rsid w:val="00922D8D"/>
    <w:rsid w:val="00924EFD"/>
    <w:rsid w:val="00925903"/>
    <w:rsid w:val="009279E6"/>
    <w:rsid w:val="00931CB0"/>
    <w:rsid w:val="009324A7"/>
    <w:rsid w:val="0093484B"/>
    <w:rsid w:val="00936137"/>
    <w:rsid w:val="00936140"/>
    <w:rsid w:val="00941521"/>
    <w:rsid w:val="00942485"/>
    <w:rsid w:val="00943055"/>
    <w:rsid w:val="009432BB"/>
    <w:rsid w:val="009442CD"/>
    <w:rsid w:val="00944D09"/>
    <w:rsid w:val="0094782A"/>
    <w:rsid w:val="0095195E"/>
    <w:rsid w:val="00953563"/>
    <w:rsid w:val="009539FA"/>
    <w:rsid w:val="00953B55"/>
    <w:rsid w:val="00953E80"/>
    <w:rsid w:val="00954858"/>
    <w:rsid w:val="00956B39"/>
    <w:rsid w:val="00956E69"/>
    <w:rsid w:val="00961DAE"/>
    <w:rsid w:val="009629A3"/>
    <w:rsid w:val="009630C2"/>
    <w:rsid w:val="0096338D"/>
    <w:rsid w:val="00964D74"/>
    <w:rsid w:val="009658B0"/>
    <w:rsid w:val="009666FD"/>
    <w:rsid w:val="009669A4"/>
    <w:rsid w:val="009672BD"/>
    <w:rsid w:val="0096734E"/>
    <w:rsid w:val="00967EB2"/>
    <w:rsid w:val="009708EC"/>
    <w:rsid w:val="00970EA0"/>
    <w:rsid w:val="009728B2"/>
    <w:rsid w:val="0097381D"/>
    <w:rsid w:val="00975115"/>
    <w:rsid w:val="009760F1"/>
    <w:rsid w:val="00977847"/>
    <w:rsid w:val="00977882"/>
    <w:rsid w:val="00982CCA"/>
    <w:rsid w:val="00984BEE"/>
    <w:rsid w:val="0099030E"/>
    <w:rsid w:val="009907EB"/>
    <w:rsid w:val="00991663"/>
    <w:rsid w:val="009916CA"/>
    <w:rsid w:val="0099436B"/>
    <w:rsid w:val="00997693"/>
    <w:rsid w:val="009979EA"/>
    <w:rsid w:val="009A05DE"/>
    <w:rsid w:val="009A0ACD"/>
    <w:rsid w:val="009A52EF"/>
    <w:rsid w:val="009A6441"/>
    <w:rsid w:val="009A7A2D"/>
    <w:rsid w:val="009B0C55"/>
    <w:rsid w:val="009B540F"/>
    <w:rsid w:val="009B73FC"/>
    <w:rsid w:val="009C036F"/>
    <w:rsid w:val="009C183F"/>
    <w:rsid w:val="009C4E6C"/>
    <w:rsid w:val="009C5BED"/>
    <w:rsid w:val="009D0545"/>
    <w:rsid w:val="009D0653"/>
    <w:rsid w:val="009D1236"/>
    <w:rsid w:val="009D1D5B"/>
    <w:rsid w:val="009D2AC3"/>
    <w:rsid w:val="009D334E"/>
    <w:rsid w:val="009D43E8"/>
    <w:rsid w:val="009D49CC"/>
    <w:rsid w:val="009D5482"/>
    <w:rsid w:val="009D6ADE"/>
    <w:rsid w:val="009D7F15"/>
    <w:rsid w:val="009E3A04"/>
    <w:rsid w:val="009E3B48"/>
    <w:rsid w:val="009E4D43"/>
    <w:rsid w:val="009E4F78"/>
    <w:rsid w:val="009E63E6"/>
    <w:rsid w:val="009F436A"/>
    <w:rsid w:val="009F4D31"/>
    <w:rsid w:val="009F4E29"/>
    <w:rsid w:val="009F5F52"/>
    <w:rsid w:val="009F5FA3"/>
    <w:rsid w:val="009F62E5"/>
    <w:rsid w:val="00A0615C"/>
    <w:rsid w:val="00A072A5"/>
    <w:rsid w:val="00A07641"/>
    <w:rsid w:val="00A12542"/>
    <w:rsid w:val="00A12FF8"/>
    <w:rsid w:val="00A15013"/>
    <w:rsid w:val="00A15E28"/>
    <w:rsid w:val="00A16D49"/>
    <w:rsid w:val="00A16D6D"/>
    <w:rsid w:val="00A2029F"/>
    <w:rsid w:val="00A202B5"/>
    <w:rsid w:val="00A222E5"/>
    <w:rsid w:val="00A23760"/>
    <w:rsid w:val="00A246E5"/>
    <w:rsid w:val="00A30F66"/>
    <w:rsid w:val="00A312A1"/>
    <w:rsid w:val="00A316F0"/>
    <w:rsid w:val="00A3309C"/>
    <w:rsid w:val="00A349B2"/>
    <w:rsid w:val="00A4039D"/>
    <w:rsid w:val="00A41B0A"/>
    <w:rsid w:val="00A425CE"/>
    <w:rsid w:val="00A43082"/>
    <w:rsid w:val="00A44D48"/>
    <w:rsid w:val="00A479CA"/>
    <w:rsid w:val="00A47EB4"/>
    <w:rsid w:val="00A51803"/>
    <w:rsid w:val="00A53461"/>
    <w:rsid w:val="00A546B5"/>
    <w:rsid w:val="00A5776C"/>
    <w:rsid w:val="00A600FE"/>
    <w:rsid w:val="00A6234D"/>
    <w:rsid w:val="00A642EE"/>
    <w:rsid w:val="00A65391"/>
    <w:rsid w:val="00A65DB0"/>
    <w:rsid w:val="00A71A97"/>
    <w:rsid w:val="00A71FEE"/>
    <w:rsid w:val="00A72B2E"/>
    <w:rsid w:val="00A7328F"/>
    <w:rsid w:val="00A7445B"/>
    <w:rsid w:val="00A747AE"/>
    <w:rsid w:val="00A760ED"/>
    <w:rsid w:val="00A77A05"/>
    <w:rsid w:val="00A8022A"/>
    <w:rsid w:val="00A8040F"/>
    <w:rsid w:val="00A8159B"/>
    <w:rsid w:val="00A820E8"/>
    <w:rsid w:val="00A8259B"/>
    <w:rsid w:val="00A839EC"/>
    <w:rsid w:val="00A914A6"/>
    <w:rsid w:val="00A916F4"/>
    <w:rsid w:val="00A94132"/>
    <w:rsid w:val="00A942BB"/>
    <w:rsid w:val="00A943B1"/>
    <w:rsid w:val="00A9584D"/>
    <w:rsid w:val="00A95A2A"/>
    <w:rsid w:val="00AA0827"/>
    <w:rsid w:val="00AA1ACF"/>
    <w:rsid w:val="00AA1D47"/>
    <w:rsid w:val="00AA396B"/>
    <w:rsid w:val="00AA3A44"/>
    <w:rsid w:val="00AA4A67"/>
    <w:rsid w:val="00AA6F55"/>
    <w:rsid w:val="00AB165E"/>
    <w:rsid w:val="00AB1F24"/>
    <w:rsid w:val="00AB239B"/>
    <w:rsid w:val="00AB3202"/>
    <w:rsid w:val="00AB5F55"/>
    <w:rsid w:val="00AB61E1"/>
    <w:rsid w:val="00AB6E24"/>
    <w:rsid w:val="00AB6FE6"/>
    <w:rsid w:val="00AC0A0B"/>
    <w:rsid w:val="00AC2CAA"/>
    <w:rsid w:val="00AC2EA9"/>
    <w:rsid w:val="00AC5CEB"/>
    <w:rsid w:val="00AD3BA8"/>
    <w:rsid w:val="00AD3CBB"/>
    <w:rsid w:val="00AD50BF"/>
    <w:rsid w:val="00AD679A"/>
    <w:rsid w:val="00AE11F8"/>
    <w:rsid w:val="00AE22CE"/>
    <w:rsid w:val="00AE5A0D"/>
    <w:rsid w:val="00AE736E"/>
    <w:rsid w:val="00AE7543"/>
    <w:rsid w:val="00AF1465"/>
    <w:rsid w:val="00AF2AFD"/>
    <w:rsid w:val="00AF2E41"/>
    <w:rsid w:val="00AF4876"/>
    <w:rsid w:val="00AF56A6"/>
    <w:rsid w:val="00AF5834"/>
    <w:rsid w:val="00AF58F2"/>
    <w:rsid w:val="00AF68D4"/>
    <w:rsid w:val="00AF6E08"/>
    <w:rsid w:val="00AF729C"/>
    <w:rsid w:val="00AF7439"/>
    <w:rsid w:val="00AF7994"/>
    <w:rsid w:val="00B02158"/>
    <w:rsid w:val="00B03745"/>
    <w:rsid w:val="00B04676"/>
    <w:rsid w:val="00B04E8C"/>
    <w:rsid w:val="00B05527"/>
    <w:rsid w:val="00B05C79"/>
    <w:rsid w:val="00B105CE"/>
    <w:rsid w:val="00B10EE3"/>
    <w:rsid w:val="00B11751"/>
    <w:rsid w:val="00B178ED"/>
    <w:rsid w:val="00B17E7F"/>
    <w:rsid w:val="00B2282A"/>
    <w:rsid w:val="00B23837"/>
    <w:rsid w:val="00B27ADD"/>
    <w:rsid w:val="00B30458"/>
    <w:rsid w:val="00B31CE2"/>
    <w:rsid w:val="00B32124"/>
    <w:rsid w:val="00B3319D"/>
    <w:rsid w:val="00B33291"/>
    <w:rsid w:val="00B33DB5"/>
    <w:rsid w:val="00B35D34"/>
    <w:rsid w:val="00B378C0"/>
    <w:rsid w:val="00B4047B"/>
    <w:rsid w:val="00B40E19"/>
    <w:rsid w:val="00B41C6E"/>
    <w:rsid w:val="00B42430"/>
    <w:rsid w:val="00B43DC4"/>
    <w:rsid w:val="00B45C95"/>
    <w:rsid w:val="00B4791A"/>
    <w:rsid w:val="00B47CDA"/>
    <w:rsid w:val="00B50134"/>
    <w:rsid w:val="00B5084C"/>
    <w:rsid w:val="00B50DAA"/>
    <w:rsid w:val="00B52087"/>
    <w:rsid w:val="00B52277"/>
    <w:rsid w:val="00B52C0F"/>
    <w:rsid w:val="00B531BB"/>
    <w:rsid w:val="00B5373C"/>
    <w:rsid w:val="00B54AC3"/>
    <w:rsid w:val="00B54F5C"/>
    <w:rsid w:val="00B554CC"/>
    <w:rsid w:val="00B55C21"/>
    <w:rsid w:val="00B56892"/>
    <w:rsid w:val="00B61B2D"/>
    <w:rsid w:val="00B61D0D"/>
    <w:rsid w:val="00B64437"/>
    <w:rsid w:val="00B65F1B"/>
    <w:rsid w:val="00B66164"/>
    <w:rsid w:val="00B66A4F"/>
    <w:rsid w:val="00B70968"/>
    <w:rsid w:val="00B7167F"/>
    <w:rsid w:val="00B726AB"/>
    <w:rsid w:val="00B72B72"/>
    <w:rsid w:val="00B739CC"/>
    <w:rsid w:val="00B73D2B"/>
    <w:rsid w:val="00B753FC"/>
    <w:rsid w:val="00B75C43"/>
    <w:rsid w:val="00B801B9"/>
    <w:rsid w:val="00B81FB2"/>
    <w:rsid w:val="00B8516C"/>
    <w:rsid w:val="00B85B4F"/>
    <w:rsid w:val="00B87992"/>
    <w:rsid w:val="00B91BAE"/>
    <w:rsid w:val="00B92ACA"/>
    <w:rsid w:val="00B9394E"/>
    <w:rsid w:val="00B9743D"/>
    <w:rsid w:val="00B97460"/>
    <w:rsid w:val="00B97693"/>
    <w:rsid w:val="00BA16E6"/>
    <w:rsid w:val="00BA589B"/>
    <w:rsid w:val="00BA5F3A"/>
    <w:rsid w:val="00BA6B64"/>
    <w:rsid w:val="00BB1202"/>
    <w:rsid w:val="00BB2D39"/>
    <w:rsid w:val="00BB3C79"/>
    <w:rsid w:val="00BB47E6"/>
    <w:rsid w:val="00BB57FA"/>
    <w:rsid w:val="00BB6910"/>
    <w:rsid w:val="00BC064E"/>
    <w:rsid w:val="00BC271C"/>
    <w:rsid w:val="00BC2DB9"/>
    <w:rsid w:val="00BC3540"/>
    <w:rsid w:val="00BC4931"/>
    <w:rsid w:val="00BC508C"/>
    <w:rsid w:val="00BC58FC"/>
    <w:rsid w:val="00BC5B83"/>
    <w:rsid w:val="00BD1105"/>
    <w:rsid w:val="00BD13D1"/>
    <w:rsid w:val="00BD33CB"/>
    <w:rsid w:val="00BD3B02"/>
    <w:rsid w:val="00BD549D"/>
    <w:rsid w:val="00BD6BBA"/>
    <w:rsid w:val="00BD7B6A"/>
    <w:rsid w:val="00BE0A47"/>
    <w:rsid w:val="00BE4074"/>
    <w:rsid w:val="00BE41BF"/>
    <w:rsid w:val="00BE4A9D"/>
    <w:rsid w:val="00BE5158"/>
    <w:rsid w:val="00BE5941"/>
    <w:rsid w:val="00BE7449"/>
    <w:rsid w:val="00BF3AD6"/>
    <w:rsid w:val="00BF50C9"/>
    <w:rsid w:val="00BF55CF"/>
    <w:rsid w:val="00BF6A12"/>
    <w:rsid w:val="00BF7627"/>
    <w:rsid w:val="00C00634"/>
    <w:rsid w:val="00C03C65"/>
    <w:rsid w:val="00C03D55"/>
    <w:rsid w:val="00C10D92"/>
    <w:rsid w:val="00C11DB2"/>
    <w:rsid w:val="00C151AC"/>
    <w:rsid w:val="00C1615E"/>
    <w:rsid w:val="00C16178"/>
    <w:rsid w:val="00C16426"/>
    <w:rsid w:val="00C176EC"/>
    <w:rsid w:val="00C17994"/>
    <w:rsid w:val="00C2060D"/>
    <w:rsid w:val="00C206B7"/>
    <w:rsid w:val="00C20AA0"/>
    <w:rsid w:val="00C22107"/>
    <w:rsid w:val="00C24D1D"/>
    <w:rsid w:val="00C252F7"/>
    <w:rsid w:val="00C2721E"/>
    <w:rsid w:val="00C2761D"/>
    <w:rsid w:val="00C31E9E"/>
    <w:rsid w:val="00C344A6"/>
    <w:rsid w:val="00C34FB9"/>
    <w:rsid w:val="00C35502"/>
    <w:rsid w:val="00C40075"/>
    <w:rsid w:val="00C4076B"/>
    <w:rsid w:val="00C42E1D"/>
    <w:rsid w:val="00C43AA3"/>
    <w:rsid w:val="00C46016"/>
    <w:rsid w:val="00C47163"/>
    <w:rsid w:val="00C50601"/>
    <w:rsid w:val="00C5207D"/>
    <w:rsid w:val="00C5367B"/>
    <w:rsid w:val="00C54BA0"/>
    <w:rsid w:val="00C54D9C"/>
    <w:rsid w:val="00C56A42"/>
    <w:rsid w:val="00C609ED"/>
    <w:rsid w:val="00C60B26"/>
    <w:rsid w:val="00C60B82"/>
    <w:rsid w:val="00C65182"/>
    <w:rsid w:val="00C660BD"/>
    <w:rsid w:val="00C70EBC"/>
    <w:rsid w:val="00C71D71"/>
    <w:rsid w:val="00C71D7D"/>
    <w:rsid w:val="00C73790"/>
    <w:rsid w:val="00C746BB"/>
    <w:rsid w:val="00C74EDD"/>
    <w:rsid w:val="00C750EB"/>
    <w:rsid w:val="00C804C4"/>
    <w:rsid w:val="00C80BD7"/>
    <w:rsid w:val="00C80D24"/>
    <w:rsid w:val="00C843F3"/>
    <w:rsid w:val="00C86E91"/>
    <w:rsid w:val="00C8719C"/>
    <w:rsid w:val="00C92AE2"/>
    <w:rsid w:val="00C947CF"/>
    <w:rsid w:val="00C94BF5"/>
    <w:rsid w:val="00C9589A"/>
    <w:rsid w:val="00C96816"/>
    <w:rsid w:val="00CA0093"/>
    <w:rsid w:val="00CA0544"/>
    <w:rsid w:val="00CA27C2"/>
    <w:rsid w:val="00CA3B5C"/>
    <w:rsid w:val="00CA61BB"/>
    <w:rsid w:val="00CA72B8"/>
    <w:rsid w:val="00CA7BD7"/>
    <w:rsid w:val="00CB072F"/>
    <w:rsid w:val="00CB4A1F"/>
    <w:rsid w:val="00CB4D86"/>
    <w:rsid w:val="00CC12AC"/>
    <w:rsid w:val="00CC1ACD"/>
    <w:rsid w:val="00CC3584"/>
    <w:rsid w:val="00CC432C"/>
    <w:rsid w:val="00CC4F7D"/>
    <w:rsid w:val="00CC5B17"/>
    <w:rsid w:val="00CC6057"/>
    <w:rsid w:val="00CC743D"/>
    <w:rsid w:val="00CC78D5"/>
    <w:rsid w:val="00CC7E84"/>
    <w:rsid w:val="00CD1A4A"/>
    <w:rsid w:val="00CD2213"/>
    <w:rsid w:val="00CD47AF"/>
    <w:rsid w:val="00CD7BFA"/>
    <w:rsid w:val="00CE1FB1"/>
    <w:rsid w:val="00CE3908"/>
    <w:rsid w:val="00CE52A6"/>
    <w:rsid w:val="00CE6506"/>
    <w:rsid w:val="00CE7B4D"/>
    <w:rsid w:val="00CF2E33"/>
    <w:rsid w:val="00CF4A01"/>
    <w:rsid w:val="00CF4BD2"/>
    <w:rsid w:val="00CF5453"/>
    <w:rsid w:val="00CF7308"/>
    <w:rsid w:val="00CF7462"/>
    <w:rsid w:val="00D00951"/>
    <w:rsid w:val="00D014E4"/>
    <w:rsid w:val="00D016CF"/>
    <w:rsid w:val="00D01E64"/>
    <w:rsid w:val="00D039DB"/>
    <w:rsid w:val="00D04018"/>
    <w:rsid w:val="00D04385"/>
    <w:rsid w:val="00D07C63"/>
    <w:rsid w:val="00D133F5"/>
    <w:rsid w:val="00D1403B"/>
    <w:rsid w:val="00D143C7"/>
    <w:rsid w:val="00D151F3"/>
    <w:rsid w:val="00D16422"/>
    <w:rsid w:val="00D17625"/>
    <w:rsid w:val="00D17C0F"/>
    <w:rsid w:val="00D22E92"/>
    <w:rsid w:val="00D23655"/>
    <w:rsid w:val="00D24036"/>
    <w:rsid w:val="00D25183"/>
    <w:rsid w:val="00D265FB"/>
    <w:rsid w:val="00D26667"/>
    <w:rsid w:val="00D26CDF"/>
    <w:rsid w:val="00D30E65"/>
    <w:rsid w:val="00D32236"/>
    <w:rsid w:val="00D329EB"/>
    <w:rsid w:val="00D3394A"/>
    <w:rsid w:val="00D33D4B"/>
    <w:rsid w:val="00D3406E"/>
    <w:rsid w:val="00D343D4"/>
    <w:rsid w:val="00D34C31"/>
    <w:rsid w:val="00D43B7A"/>
    <w:rsid w:val="00D5057C"/>
    <w:rsid w:val="00D5080F"/>
    <w:rsid w:val="00D515A0"/>
    <w:rsid w:val="00D5282B"/>
    <w:rsid w:val="00D52DA0"/>
    <w:rsid w:val="00D537BE"/>
    <w:rsid w:val="00D54087"/>
    <w:rsid w:val="00D542D4"/>
    <w:rsid w:val="00D56EF2"/>
    <w:rsid w:val="00D57157"/>
    <w:rsid w:val="00D601ED"/>
    <w:rsid w:val="00D618E0"/>
    <w:rsid w:val="00D61ACA"/>
    <w:rsid w:val="00D62C07"/>
    <w:rsid w:val="00D62C1E"/>
    <w:rsid w:val="00D62CF5"/>
    <w:rsid w:val="00D64EA5"/>
    <w:rsid w:val="00D64FD3"/>
    <w:rsid w:val="00D65D91"/>
    <w:rsid w:val="00D65E51"/>
    <w:rsid w:val="00D6733B"/>
    <w:rsid w:val="00D71D9A"/>
    <w:rsid w:val="00D7287F"/>
    <w:rsid w:val="00D74C66"/>
    <w:rsid w:val="00D75F6C"/>
    <w:rsid w:val="00D76234"/>
    <w:rsid w:val="00D7660C"/>
    <w:rsid w:val="00D76A4C"/>
    <w:rsid w:val="00D8075D"/>
    <w:rsid w:val="00D81F92"/>
    <w:rsid w:val="00D83636"/>
    <w:rsid w:val="00D83BFD"/>
    <w:rsid w:val="00D916A4"/>
    <w:rsid w:val="00D91D35"/>
    <w:rsid w:val="00D92F81"/>
    <w:rsid w:val="00D934E9"/>
    <w:rsid w:val="00D936AB"/>
    <w:rsid w:val="00D94D49"/>
    <w:rsid w:val="00D94FF8"/>
    <w:rsid w:val="00D9535A"/>
    <w:rsid w:val="00D95ADE"/>
    <w:rsid w:val="00D95B11"/>
    <w:rsid w:val="00D96BC4"/>
    <w:rsid w:val="00D9722A"/>
    <w:rsid w:val="00D97383"/>
    <w:rsid w:val="00D9754E"/>
    <w:rsid w:val="00D97D5B"/>
    <w:rsid w:val="00DA07D3"/>
    <w:rsid w:val="00DA10E1"/>
    <w:rsid w:val="00DA16CF"/>
    <w:rsid w:val="00DA1D57"/>
    <w:rsid w:val="00DA29C7"/>
    <w:rsid w:val="00DA3066"/>
    <w:rsid w:val="00DA49DC"/>
    <w:rsid w:val="00DA4CC2"/>
    <w:rsid w:val="00DA502E"/>
    <w:rsid w:val="00DA5A86"/>
    <w:rsid w:val="00DA7920"/>
    <w:rsid w:val="00DA7CA1"/>
    <w:rsid w:val="00DB16F2"/>
    <w:rsid w:val="00DB248A"/>
    <w:rsid w:val="00DB295E"/>
    <w:rsid w:val="00DB2D28"/>
    <w:rsid w:val="00DB2EBA"/>
    <w:rsid w:val="00DB3D25"/>
    <w:rsid w:val="00DB5DC3"/>
    <w:rsid w:val="00DB6B45"/>
    <w:rsid w:val="00DC388A"/>
    <w:rsid w:val="00DC3AFD"/>
    <w:rsid w:val="00DC3BD5"/>
    <w:rsid w:val="00DC413E"/>
    <w:rsid w:val="00DC42FB"/>
    <w:rsid w:val="00DC51B7"/>
    <w:rsid w:val="00DC5AE0"/>
    <w:rsid w:val="00DD04C4"/>
    <w:rsid w:val="00DD14F5"/>
    <w:rsid w:val="00DD20B3"/>
    <w:rsid w:val="00DD2344"/>
    <w:rsid w:val="00DD4DBB"/>
    <w:rsid w:val="00DD4F1A"/>
    <w:rsid w:val="00DD5104"/>
    <w:rsid w:val="00DD5117"/>
    <w:rsid w:val="00DD5C36"/>
    <w:rsid w:val="00DE0671"/>
    <w:rsid w:val="00DE06FA"/>
    <w:rsid w:val="00DE0F43"/>
    <w:rsid w:val="00DE1E40"/>
    <w:rsid w:val="00DE2FDF"/>
    <w:rsid w:val="00DE30E3"/>
    <w:rsid w:val="00DE3468"/>
    <w:rsid w:val="00DE3728"/>
    <w:rsid w:val="00DE3E6A"/>
    <w:rsid w:val="00DE3F90"/>
    <w:rsid w:val="00DE449C"/>
    <w:rsid w:val="00DE44BD"/>
    <w:rsid w:val="00DE7729"/>
    <w:rsid w:val="00DE7B4C"/>
    <w:rsid w:val="00DF01F2"/>
    <w:rsid w:val="00DF0830"/>
    <w:rsid w:val="00DF1E3B"/>
    <w:rsid w:val="00DF57E2"/>
    <w:rsid w:val="00DF5D0A"/>
    <w:rsid w:val="00DF681F"/>
    <w:rsid w:val="00E0022C"/>
    <w:rsid w:val="00E03B1B"/>
    <w:rsid w:val="00E04EE1"/>
    <w:rsid w:val="00E056FC"/>
    <w:rsid w:val="00E07E61"/>
    <w:rsid w:val="00E12C98"/>
    <w:rsid w:val="00E156FE"/>
    <w:rsid w:val="00E201CC"/>
    <w:rsid w:val="00E22100"/>
    <w:rsid w:val="00E2268C"/>
    <w:rsid w:val="00E22A96"/>
    <w:rsid w:val="00E243F9"/>
    <w:rsid w:val="00E25391"/>
    <w:rsid w:val="00E268CC"/>
    <w:rsid w:val="00E27A12"/>
    <w:rsid w:val="00E306D1"/>
    <w:rsid w:val="00E30A5F"/>
    <w:rsid w:val="00E33BB0"/>
    <w:rsid w:val="00E34326"/>
    <w:rsid w:val="00E4032B"/>
    <w:rsid w:val="00E40A50"/>
    <w:rsid w:val="00E43049"/>
    <w:rsid w:val="00E43E5A"/>
    <w:rsid w:val="00E4521D"/>
    <w:rsid w:val="00E47116"/>
    <w:rsid w:val="00E52ACF"/>
    <w:rsid w:val="00E531CA"/>
    <w:rsid w:val="00E53D00"/>
    <w:rsid w:val="00E543C2"/>
    <w:rsid w:val="00E54C26"/>
    <w:rsid w:val="00E54E6D"/>
    <w:rsid w:val="00E55158"/>
    <w:rsid w:val="00E55540"/>
    <w:rsid w:val="00E5699F"/>
    <w:rsid w:val="00E60FCF"/>
    <w:rsid w:val="00E62C93"/>
    <w:rsid w:val="00E65151"/>
    <w:rsid w:val="00E65D78"/>
    <w:rsid w:val="00E6794E"/>
    <w:rsid w:val="00E70328"/>
    <w:rsid w:val="00E727F7"/>
    <w:rsid w:val="00E7325A"/>
    <w:rsid w:val="00E7748C"/>
    <w:rsid w:val="00E77571"/>
    <w:rsid w:val="00E776A1"/>
    <w:rsid w:val="00E80EFB"/>
    <w:rsid w:val="00E8187C"/>
    <w:rsid w:val="00E829BA"/>
    <w:rsid w:val="00E848CF"/>
    <w:rsid w:val="00E855D6"/>
    <w:rsid w:val="00E85C5F"/>
    <w:rsid w:val="00E86A17"/>
    <w:rsid w:val="00E86C4C"/>
    <w:rsid w:val="00E918F2"/>
    <w:rsid w:val="00E94CCF"/>
    <w:rsid w:val="00E95F98"/>
    <w:rsid w:val="00E96E22"/>
    <w:rsid w:val="00E96FF7"/>
    <w:rsid w:val="00E9729B"/>
    <w:rsid w:val="00EA0996"/>
    <w:rsid w:val="00EA0B6D"/>
    <w:rsid w:val="00EA12FE"/>
    <w:rsid w:val="00EA139F"/>
    <w:rsid w:val="00EA18AE"/>
    <w:rsid w:val="00EA4A30"/>
    <w:rsid w:val="00EA5505"/>
    <w:rsid w:val="00EA7CBE"/>
    <w:rsid w:val="00EA7F5E"/>
    <w:rsid w:val="00EB00AC"/>
    <w:rsid w:val="00EB0209"/>
    <w:rsid w:val="00EB0302"/>
    <w:rsid w:val="00EB0539"/>
    <w:rsid w:val="00EB1006"/>
    <w:rsid w:val="00EB2211"/>
    <w:rsid w:val="00EB30A5"/>
    <w:rsid w:val="00EB3121"/>
    <w:rsid w:val="00EB5A16"/>
    <w:rsid w:val="00EB69EA"/>
    <w:rsid w:val="00EB6B31"/>
    <w:rsid w:val="00EB7415"/>
    <w:rsid w:val="00EB79A6"/>
    <w:rsid w:val="00EC211D"/>
    <w:rsid w:val="00EC2289"/>
    <w:rsid w:val="00EC3DD7"/>
    <w:rsid w:val="00EC6F56"/>
    <w:rsid w:val="00ED085E"/>
    <w:rsid w:val="00ED09D6"/>
    <w:rsid w:val="00ED0AF6"/>
    <w:rsid w:val="00ED3D13"/>
    <w:rsid w:val="00ED4988"/>
    <w:rsid w:val="00ED4DFD"/>
    <w:rsid w:val="00ED6932"/>
    <w:rsid w:val="00ED6E67"/>
    <w:rsid w:val="00EE3474"/>
    <w:rsid w:val="00EE4395"/>
    <w:rsid w:val="00EE6277"/>
    <w:rsid w:val="00EE6E4A"/>
    <w:rsid w:val="00EF10CF"/>
    <w:rsid w:val="00EF29D8"/>
    <w:rsid w:val="00EF3146"/>
    <w:rsid w:val="00EF7788"/>
    <w:rsid w:val="00EF7F37"/>
    <w:rsid w:val="00F01577"/>
    <w:rsid w:val="00F01F93"/>
    <w:rsid w:val="00F041C8"/>
    <w:rsid w:val="00F06386"/>
    <w:rsid w:val="00F07C56"/>
    <w:rsid w:val="00F10CA1"/>
    <w:rsid w:val="00F113B0"/>
    <w:rsid w:val="00F11862"/>
    <w:rsid w:val="00F1230B"/>
    <w:rsid w:val="00F12545"/>
    <w:rsid w:val="00F12FAD"/>
    <w:rsid w:val="00F166E2"/>
    <w:rsid w:val="00F16A05"/>
    <w:rsid w:val="00F20610"/>
    <w:rsid w:val="00F209FA"/>
    <w:rsid w:val="00F21B6F"/>
    <w:rsid w:val="00F23A16"/>
    <w:rsid w:val="00F23BEF"/>
    <w:rsid w:val="00F25F63"/>
    <w:rsid w:val="00F27FEA"/>
    <w:rsid w:val="00F314A8"/>
    <w:rsid w:val="00F315A3"/>
    <w:rsid w:val="00F32D8B"/>
    <w:rsid w:val="00F3334D"/>
    <w:rsid w:val="00F352C7"/>
    <w:rsid w:val="00F43120"/>
    <w:rsid w:val="00F46302"/>
    <w:rsid w:val="00F47387"/>
    <w:rsid w:val="00F501D4"/>
    <w:rsid w:val="00F50598"/>
    <w:rsid w:val="00F5083A"/>
    <w:rsid w:val="00F50BFE"/>
    <w:rsid w:val="00F50E74"/>
    <w:rsid w:val="00F50FC0"/>
    <w:rsid w:val="00F52093"/>
    <w:rsid w:val="00F534EB"/>
    <w:rsid w:val="00F54026"/>
    <w:rsid w:val="00F54592"/>
    <w:rsid w:val="00F545F0"/>
    <w:rsid w:val="00F57013"/>
    <w:rsid w:val="00F57E2B"/>
    <w:rsid w:val="00F60B27"/>
    <w:rsid w:val="00F60DCB"/>
    <w:rsid w:val="00F61412"/>
    <w:rsid w:val="00F61C88"/>
    <w:rsid w:val="00F625A0"/>
    <w:rsid w:val="00F63D90"/>
    <w:rsid w:val="00F63E86"/>
    <w:rsid w:val="00F65375"/>
    <w:rsid w:val="00F65F33"/>
    <w:rsid w:val="00F65F49"/>
    <w:rsid w:val="00F6675A"/>
    <w:rsid w:val="00F678BB"/>
    <w:rsid w:val="00F67C63"/>
    <w:rsid w:val="00F70120"/>
    <w:rsid w:val="00F70F61"/>
    <w:rsid w:val="00F72D74"/>
    <w:rsid w:val="00F744B8"/>
    <w:rsid w:val="00F75D4C"/>
    <w:rsid w:val="00F76D5D"/>
    <w:rsid w:val="00F77376"/>
    <w:rsid w:val="00F8048E"/>
    <w:rsid w:val="00F81535"/>
    <w:rsid w:val="00F81857"/>
    <w:rsid w:val="00F81C12"/>
    <w:rsid w:val="00F81DBE"/>
    <w:rsid w:val="00F82154"/>
    <w:rsid w:val="00F822DC"/>
    <w:rsid w:val="00F82FA5"/>
    <w:rsid w:val="00F85062"/>
    <w:rsid w:val="00F8571E"/>
    <w:rsid w:val="00F866C6"/>
    <w:rsid w:val="00F870A5"/>
    <w:rsid w:val="00F90A52"/>
    <w:rsid w:val="00F95F91"/>
    <w:rsid w:val="00FA0DEE"/>
    <w:rsid w:val="00FA1590"/>
    <w:rsid w:val="00FA2151"/>
    <w:rsid w:val="00FA2A75"/>
    <w:rsid w:val="00FA34DA"/>
    <w:rsid w:val="00FA3565"/>
    <w:rsid w:val="00FA4B9E"/>
    <w:rsid w:val="00FA5ADA"/>
    <w:rsid w:val="00FA5B87"/>
    <w:rsid w:val="00FA678C"/>
    <w:rsid w:val="00FA6B4F"/>
    <w:rsid w:val="00FA6FBB"/>
    <w:rsid w:val="00FA7F69"/>
    <w:rsid w:val="00FB0476"/>
    <w:rsid w:val="00FB1B85"/>
    <w:rsid w:val="00FB1F03"/>
    <w:rsid w:val="00FB3D41"/>
    <w:rsid w:val="00FB3E2A"/>
    <w:rsid w:val="00FB4C45"/>
    <w:rsid w:val="00FB503B"/>
    <w:rsid w:val="00FB6D36"/>
    <w:rsid w:val="00FC0540"/>
    <w:rsid w:val="00FC0C59"/>
    <w:rsid w:val="00FC19C1"/>
    <w:rsid w:val="00FC3FDB"/>
    <w:rsid w:val="00FC5955"/>
    <w:rsid w:val="00FC6CDE"/>
    <w:rsid w:val="00FC7081"/>
    <w:rsid w:val="00FC7718"/>
    <w:rsid w:val="00FD041F"/>
    <w:rsid w:val="00FD1D4E"/>
    <w:rsid w:val="00FD4302"/>
    <w:rsid w:val="00FD7210"/>
    <w:rsid w:val="00FD72C9"/>
    <w:rsid w:val="00FD777A"/>
    <w:rsid w:val="00FE2015"/>
    <w:rsid w:val="00FE25EB"/>
    <w:rsid w:val="00FE32DC"/>
    <w:rsid w:val="00FE43A9"/>
    <w:rsid w:val="00FE648D"/>
    <w:rsid w:val="00FE70FC"/>
    <w:rsid w:val="00FE7B1A"/>
    <w:rsid w:val="00FF1508"/>
    <w:rsid w:val="00FF6D68"/>
    <w:rsid w:val="00FF7283"/>
    <w:rsid w:val="00FF7B1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1986">
      <o:colormru v:ext="edit" colors="silver,#dd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uiPriority="99"/>
    <w:lsdException w:name="footer" w:uiPriority="99"/>
    <w:lsdException w:name="caption" w:semiHidden="1" w:unhideWhenUsed="1" w:qFormat="1"/>
    <w:lsdException w:name="table of figures" w:uiPriority="99"/>
    <w:lsdException w:name="Title" w:uiPriority="10" w:qFormat="1"/>
    <w:lsdException w:name="Default Paragraph Font" w:uiPriority="1"/>
    <w:lsdException w:name="Subtitle" w:uiPriority="11" w:qFormat="1"/>
    <w:lsdException w:name="Hyperlink" w:uiPriority="99"/>
    <w:lsdException w:name="Strong" w:qFormat="1"/>
    <w:lsdException w:name="Emphasis" w:qFormat="1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ED6E67"/>
    <w:rPr>
      <w:rFonts w:ascii="Calibri" w:hAnsi="Calibri"/>
      <w:sz w:val="24"/>
    </w:rPr>
  </w:style>
  <w:style w:type="paragraph" w:styleId="Heading1">
    <w:name w:val="heading 1"/>
    <w:next w:val="Normal"/>
    <w:link w:val="Heading1Char"/>
    <w:autoRedefine/>
    <w:qFormat/>
    <w:rsid w:val="00ED6E67"/>
    <w:pPr>
      <w:numPr>
        <w:numId w:val="2"/>
      </w:numPr>
      <w:autoSpaceDE w:val="0"/>
      <w:autoSpaceDN w:val="0"/>
      <w:adjustRightInd w:val="0"/>
      <w:spacing w:after="80"/>
      <w:outlineLvl w:val="0"/>
    </w:pPr>
    <w:rPr>
      <w:rFonts w:asciiTheme="majorHAnsi" w:hAnsiTheme="majorHAnsi" w:cs="Arial"/>
      <w:sz w:val="44"/>
      <w:szCs w:val="44"/>
    </w:rPr>
  </w:style>
  <w:style w:type="paragraph" w:styleId="Heading2">
    <w:name w:val="heading 2"/>
    <w:basedOn w:val="Normal"/>
    <w:next w:val="Normal"/>
    <w:autoRedefine/>
    <w:qFormat/>
    <w:rsid w:val="00ED6E67"/>
    <w:pPr>
      <w:keepNext/>
      <w:keepLines/>
      <w:numPr>
        <w:ilvl w:val="1"/>
        <w:numId w:val="2"/>
      </w:numPr>
      <w:spacing w:before="200" w:line="276" w:lineRule="auto"/>
      <w:jc w:val="both"/>
      <w:outlineLvl w:val="1"/>
    </w:pPr>
    <w:rPr>
      <w:rFonts w:asciiTheme="majorHAnsi" w:hAnsiTheme="majorHAnsi" w:cs="Arial"/>
      <w:sz w:val="32"/>
      <w:szCs w:val="32"/>
    </w:rPr>
  </w:style>
  <w:style w:type="paragraph" w:styleId="Heading3">
    <w:name w:val="heading 3"/>
    <w:basedOn w:val="Normal"/>
    <w:next w:val="Normal"/>
    <w:qFormat/>
    <w:rsid w:val="00044515"/>
    <w:pPr>
      <w:keepNext/>
      <w:numPr>
        <w:ilvl w:val="2"/>
        <w:numId w:val="2"/>
      </w:numPr>
      <w:spacing w:before="240" w:after="60"/>
      <w:outlineLvl w:val="2"/>
    </w:pPr>
    <w:rPr>
      <w:rFonts w:cs="Arial"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A45D7"/>
    <w:pPr>
      <w:keepNext/>
      <w:keepLines/>
      <w:numPr>
        <w:ilvl w:val="3"/>
        <w:numId w:val="2"/>
      </w:numPr>
      <w:spacing w:before="200"/>
      <w:outlineLvl w:val="3"/>
    </w:pPr>
    <w:rPr>
      <w:rFonts w:eastAsiaTheme="majorEastAsia" w:cstheme="majorBidi"/>
      <w:bCs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BA6B64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BA6B64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BA6B64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A6B64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A6B64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roposal">
    <w:name w:val="Proposal"/>
    <w:link w:val="ProposalChar"/>
    <w:rsid w:val="00734E86"/>
    <w:pPr>
      <w:pBdr>
        <w:top w:val="single" w:sz="12" w:space="0" w:color="C0C0C0"/>
      </w:pBdr>
      <w:spacing w:before="1100"/>
    </w:pPr>
    <w:rPr>
      <w:rFonts w:ascii="Century Gothic" w:hAnsi="Century Gothic" w:cs="Arial"/>
      <w:color w:val="C0C0C0"/>
      <w:sz w:val="88"/>
      <w:szCs w:val="44"/>
    </w:rPr>
  </w:style>
  <w:style w:type="character" w:customStyle="1" w:styleId="Heading1Char">
    <w:name w:val="Heading 1 Char"/>
    <w:basedOn w:val="DefaultParagraphFont"/>
    <w:link w:val="Heading1"/>
    <w:rsid w:val="00ED6E67"/>
    <w:rPr>
      <w:rFonts w:asciiTheme="majorHAnsi" w:hAnsiTheme="majorHAnsi" w:cs="Arial"/>
      <w:sz w:val="44"/>
      <w:szCs w:val="44"/>
    </w:rPr>
  </w:style>
  <w:style w:type="character" w:customStyle="1" w:styleId="ProposalChar">
    <w:name w:val="Proposal Char"/>
    <w:basedOn w:val="Heading1Char"/>
    <w:link w:val="Proposal"/>
    <w:rsid w:val="00734E86"/>
    <w:rPr>
      <w:rFonts w:ascii="Century Gothic" w:hAnsi="Century Gothic" w:cs="Arial"/>
      <w:color w:val="C0C0C0"/>
      <w:sz w:val="88"/>
      <w:szCs w:val="44"/>
    </w:rPr>
  </w:style>
  <w:style w:type="paragraph" w:customStyle="1" w:styleId="OrgNameandDate">
    <w:name w:val="Org Name and Date"/>
    <w:rsid w:val="00606BFB"/>
    <w:rPr>
      <w:rFonts w:ascii="Century Gothic" w:hAnsi="Century Gothic"/>
      <w:sz w:val="28"/>
      <w:szCs w:val="28"/>
    </w:rPr>
  </w:style>
  <w:style w:type="paragraph" w:customStyle="1" w:styleId="ProjectName">
    <w:name w:val="Project Name"/>
    <w:rsid w:val="002A1CF8"/>
    <w:pPr>
      <w:spacing w:before="100"/>
    </w:pPr>
    <w:rPr>
      <w:rFonts w:ascii="Century Gothic" w:hAnsi="Century Gothic"/>
      <w:sz w:val="44"/>
    </w:rPr>
  </w:style>
  <w:style w:type="paragraph" w:styleId="BodyText">
    <w:name w:val="Body Text"/>
    <w:basedOn w:val="Normal"/>
    <w:rsid w:val="008959DA"/>
    <w:pPr>
      <w:spacing w:after="200" w:line="260" w:lineRule="exact"/>
      <w:ind w:left="864"/>
    </w:pPr>
    <w:rPr>
      <w:sz w:val="18"/>
    </w:rPr>
  </w:style>
  <w:style w:type="paragraph" w:styleId="Footer">
    <w:name w:val="footer"/>
    <w:basedOn w:val="Normal"/>
    <w:link w:val="FooterChar"/>
    <w:uiPriority w:val="99"/>
    <w:rsid w:val="0026468A"/>
    <w:pPr>
      <w:tabs>
        <w:tab w:val="center" w:pos="4680"/>
        <w:tab w:val="right" w:pos="9360"/>
      </w:tabs>
    </w:pPr>
  </w:style>
  <w:style w:type="character" w:styleId="PageNumber">
    <w:name w:val="page number"/>
    <w:basedOn w:val="DefaultParagraphFont"/>
    <w:rsid w:val="00882474"/>
    <w:rPr>
      <w:rFonts w:ascii="Century Gothic" w:hAnsi="Century Gothic"/>
      <w:sz w:val="18"/>
    </w:rPr>
  </w:style>
  <w:style w:type="paragraph" w:styleId="Header">
    <w:name w:val="header"/>
    <w:basedOn w:val="Normal"/>
    <w:link w:val="HeaderChar"/>
    <w:uiPriority w:val="99"/>
    <w:rsid w:val="00DA4CC2"/>
    <w:pPr>
      <w:tabs>
        <w:tab w:val="center" w:pos="4320"/>
        <w:tab w:val="right" w:pos="8640"/>
      </w:tabs>
    </w:pPr>
  </w:style>
  <w:style w:type="paragraph" w:styleId="TOC1">
    <w:name w:val="toc 1"/>
    <w:basedOn w:val="Normal"/>
    <w:next w:val="Normal"/>
    <w:autoRedefine/>
    <w:uiPriority w:val="39"/>
    <w:qFormat/>
    <w:rsid w:val="00FC19C1"/>
    <w:pPr>
      <w:tabs>
        <w:tab w:val="left" w:pos="720"/>
        <w:tab w:val="right" w:leader="dot" w:pos="8630"/>
      </w:tabs>
      <w:spacing w:before="360"/>
      <w:ind w:firstLine="270"/>
      <w:jc w:val="center"/>
    </w:pPr>
    <w:rPr>
      <w:rFonts w:cs="Arial"/>
      <w:bCs/>
      <w:caps/>
    </w:rPr>
  </w:style>
  <w:style w:type="paragraph" w:customStyle="1" w:styleId="Total">
    <w:name w:val="Total"/>
    <w:basedOn w:val="TableText"/>
    <w:rsid w:val="00CF5453"/>
    <w:pPr>
      <w:jc w:val="right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qFormat/>
    <w:rsid w:val="00E6794E"/>
    <w:pPr>
      <w:tabs>
        <w:tab w:val="left" w:pos="720"/>
        <w:tab w:val="right" w:leader="dot" w:pos="8630"/>
      </w:tabs>
      <w:spacing w:before="240"/>
      <w:ind w:left="576"/>
    </w:pPr>
    <w:rPr>
      <w:bCs/>
      <w:sz w:val="18"/>
    </w:rPr>
  </w:style>
  <w:style w:type="paragraph" w:styleId="TOC3">
    <w:name w:val="toc 3"/>
    <w:basedOn w:val="Normal"/>
    <w:next w:val="Normal"/>
    <w:autoRedefine/>
    <w:uiPriority w:val="39"/>
    <w:qFormat/>
    <w:rsid w:val="00E6794E"/>
    <w:pPr>
      <w:spacing w:before="240" w:after="240"/>
      <w:ind w:left="864"/>
    </w:pPr>
    <w:rPr>
      <w:sz w:val="18"/>
    </w:rPr>
  </w:style>
  <w:style w:type="paragraph" w:styleId="TOC4">
    <w:name w:val="toc 4"/>
    <w:basedOn w:val="Normal"/>
    <w:next w:val="Normal"/>
    <w:autoRedefine/>
    <w:semiHidden/>
    <w:rsid w:val="00766A5A"/>
    <w:pPr>
      <w:ind w:left="480"/>
    </w:pPr>
  </w:style>
  <w:style w:type="paragraph" w:styleId="TOC5">
    <w:name w:val="toc 5"/>
    <w:basedOn w:val="Normal"/>
    <w:next w:val="Normal"/>
    <w:autoRedefine/>
    <w:semiHidden/>
    <w:rsid w:val="00766A5A"/>
    <w:pPr>
      <w:ind w:left="720"/>
    </w:pPr>
  </w:style>
  <w:style w:type="paragraph" w:styleId="TOC6">
    <w:name w:val="toc 6"/>
    <w:basedOn w:val="Normal"/>
    <w:next w:val="Normal"/>
    <w:autoRedefine/>
    <w:semiHidden/>
    <w:rsid w:val="00766A5A"/>
    <w:pPr>
      <w:ind w:left="960"/>
    </w:pPr>
  </w:style>
  <w:style w:type="paragraph" w:styleId="TOC7">
    <w:name w:val="toc 7"/>
    <w:basedOn w:val="Normal"/>
    <w:next w:val="Normal"/>
    <w:autoRedefine/>
    <w:semiHidden/>
    <w:rsid w:val="00766A5A"/>
    <w:pPr>
      <w:ind w:left="1200"/>
    </w:pPr>
  </w:style>
  <w:style w:type="paragraph" w:styleId="TOC8">
    <w:name w:val="toc 8"/>
    <w:basedOn w:val="Normal"/>
    <w:next w:val="Normal"/>
    <w:autoRedefine/>
    <w:semiHidden/>
    <w:rsid w:val="00766A5A"/>
    <w:pPr>
      <w:ind w:left="1440"/>
    </w:pPr>
  </w:style>
  <w:style w:type="paragraph" w:styleId="TOC9">
    <w:name w:val="toc 9"/>
    <w:basedOn w:val="Normal"/>
    <w:next w:val="Normal"/>
    <w:autoRedefine/>
    <w:semiHidden/>
    <w:rsid w:val="00766A5A"/>
    <w:pPr>
      <w:ind w:left="1680"/>
    </w:pPr>
  </w:style>
  <w:style w:type="table" w:styleId="TableGrid">
    <w:name w:val="Table Grid"/>
    <w:basedOn w:val="TableNormal"/>
    <w:uiPriority w:val="59"/>
    <w:rsid w:val="001B6211"/>
    <w:rPr>
      <w:rFonts w:ascii="Century Gothic" w:hAnsi="Century Gothic"/>
    </w:rPr>
    <w:tblPr>
      <w:tblInd w:w="1008" w:type="dxa"/>
      <w:tblBorders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  <w:insideH w:val="single" w:sz="4" w:space="0" w:color="C0C0C0"/>
        <w:insideV w:val="single" w:sz="4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</w:style>
  <w:style w:type="paragraph" w:styleId="BalloonText">
    <w:name w:val="Balloon Text"/>
    <w:basedOn w:val="Normal"/>
    <w:semiHidden/>
    <w:rsid w:val="002A1CF8"/>
    <w:rPr>
      <w:rFonts w:ascii="Tahoma" w:hAnsi="Tahoma" w:cs="Tahoma"/>
      <w:sz w:val="16"/>
      <w:szCs w:val="16"/>
    </w:rPr>
  </w:style>
  <w:style w:type="paragraph" w:styleId="ListBullet">
    <w:name w:val="List Bullet"/>
    <w:basedOn w:val="Normal"/>
    <w:rsid w:val="005E1774"/>
    <w:pPr>
      <w:numPr>
        <w:numId w:val="1"/>
      </w:numPr>
      <w:spacing w:after="240"/>
    </w:pPr>
    <w:rPr>
      <w:sz w:val="18"/>
    </w:rPr>
  </w:style>
  <w:style w:type="paragraph" w:customStyle="1" w:styleId="TableText">
    <w:name w:val="Table Text"/>
    <w:rsid w:val="001B6211"/>
    <w:rPr>
      <w:rFonts w:ascii="Century Gothic" w:hAnsi="Century Gothic"/>
      <w:sz w:val="16"/>
    </w:rPr>
  </w:style>
  <w:style w:type="paragraph" w:customStyle="1" w:styleId="TableTextBold">
    <w:name w:val="Table Text Bold"/>
    <w:basedOn w:val="TableText"/>
    <w:rsid w:val="00CF5453"/>
    <w:rPr>
      <w:b/>
      <w:color w:val="000000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26468A"/>
    <w:rPr>
      <w:rFonts w:ascii="Century Gothic" w:hAnsi="Century Gothic"/>
    </w:rPr>
  </w:style>
  <w:style w:type="character" w:customStyle="1" w:styleId="HeaderChar">
    <w:name w:val="Header Char"/>
    <w:basedOn w:val="DefaultParagraphFont"/>
    <w:link w:val="Header"/>
    <w:uiPriority w:val="99"/>
    <w:rsid w:val="0026468A"/>
    <w:rPr>
      <w:rFonts w:ascii="Century Gothic" w:hAnsi="Century Gothic"/>
    </w:rPr>
  </w:style>
  <w:style w:type="paragraph" w:styleId="Title">
    <w:name w:val="Title"/>
    <w:basedOn w:val="Normal"/>
    <w:next w:val="Normal"/>
    <w:link w:val="TitleChar"/>
    <w:uiPriority w:val="10"/>
    <w:qFormat/>
    <w:rsid w:val="00B726A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B726A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26AB"/>
    <w:pPr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B726A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NoSpacing">
    <w:name w:val="No Spacing"/>
    <w:link w:val="NoSpacingChar"/>
    <w:uiPriority w:val="1"/>
    <w:qFormat/>
    <w:rsid w:val="00172FCA"/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72FCA"/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styleId="Hyperlink">
    <w:name w:val="Hyperlink"/>
    <w:basedOn w:val="DefaultParagraphFont"/>
    <w:uiPriority w:val="99"/>
    <w:unhideWhenUsed/>
    <w:rsid w:val="0099030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B4A1F"/>
    <w:pPr>
      <w:spacing w:after="200" w:line="276" w:lineRule="auto"/>
      <w:ind w:left="720"/>
      <w:contextualSpacing/>
    </w:pPr>
    <w:rPr>
      <w:rFonts w:eastAsiaTheme="minorHAnsi" w:cstheme="minorBidi"/>
      <w:szCs w:val="22"/>
    </w:rPr>
  </w:style>
  <w:style w:type="character" w:styleId="SubtleReference">
    <w:name w:val="Subtle Reference"/>
    <w:basedOn w:val="DefaultParagraphFont"/>
    <w:uiPriority w:val="31"/>
    <w:qFormat/>
    <w:rsid w:val="00296B55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296B55"/>
    <w:rPr>
      <w:b/>
      <w:bCs/>
      <w:smallCaps/>
      <w:color w:val="C0504D" w:themeColor="accent2"/>
      <w:spacing w:val="5"/>
      <w:u w:val="single"/>
    </w:rPr>
  </w:style>
  <w:style w:type="character" w:customStyle="1" w:styleId="Heading4Char">
    <w:name w:val="Heading 4 Char"/>
    <w:basedOn w:val="DefaultParagraphFont"/>
    <w:link w:val="Heading4"/>
    <w:rsid w:val="002A45D7"/>
    <w:rPr>
      <w:rFonts w:ascii="Calibri" w:eastAsiaTheme="majorEastAsia" w:hAnsi="Calibri" w:cstheme="majorBidi"/>
      <w:bCs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semiHidden/>
    <w:rsid w:val="00BA6B64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semiHidden/>
    <w:rsid w:val="00BA6B64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semiHidden/>
    <w:rsid w:val="00BA6B64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semiHidden/>
    <w:rsid w:val="00BA6B64"/>
    <w:rPr>
      <w:rFonts w:asciiTheme="majorHAnsi" w:eastAsiaTheme="majorEastAsia" w:hAnsiTheme="majorHAnsi" w:cstheme="majorBidi"/>
      <w:color w:val="404040" w:themeColor="text1" w:themeTint="BF"/>
      <w:sz w:val="24"/>
    </w:rPr>
  </w:style>
  <w:style w:type="character" w:customStyle="1" w:styleId="Heading9Char">
    <w:name w:val="Heading 9 Char"/>
    <w:basedOn w:val="DefaultParagraphFont"/>
    <w:link w:val="Heading9"/>
    <w:semiHidden/>
    <w:rsid w:val="00BA6B64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35073"/>
    <w:pPr>
      <w:keepNext/>
      <w:keepLines/>
      <w:numPr>
        <w:numId w:val="0"/>
      </w:numPr>
      <w:autoSpaceDE/>
      <w:autoSpaceDN/>
      <w:adjustRightInd/>
      <w:spacing w:before="480" w:after="0" w:line="276" w:lineRule="auto"/>
      <w:outlineLvl w:val="9"/>
    </w:pPr>
    <w:rPr>
      <w:rFonts w:eastAsiaTheme="majorEastAsia" w:cstheme="majorBidi"/>
      <w:b/>
      <w:bCs/>
      <w:color w:val="365F91" w:themeColor="accent1" w:themeShade="BF"/>
      <w:sz w:val="28"/>
      <w:szCs w:val="28"/>
      <w:lang w:eastAsia="ja-JP"/>
    </w:rPr>
  </w:style>
  <w:style w:type="paragraph" w:styleId="EndnoteText">
    <w:name w:val="endnote text"/>
    <w:basedOn w:val="Normal"/>
    <w:link w:val="EndnoteTextChar"/>
    <w:rsid w:val="00DC413E"/>
  </w:style>
  <w:style w:type="character" w:customStyle="1" w:styleId="EndnoteTextChar">
    <w:name w:val="Endnote Text Char"/>
    <w:basedOn w:val="DefaultParagraphFont"/>
    <w:link w:val="EndnoteText"/>
    <w:rsid w:val="00DC413E"/>
    <w:rPr>
      <w:rFonts w:ascii="Century Gothic" w:hAnsi="Century Gothic"/>
    </w:rPr>
  </w:style>
  <w:style w:type="character" w:styleId="EndnoteReference">
    <w:name w:val="endnote reference"/>
    <w:basedOn w:val="DefaultParagraphFont"/>
    <w:rsid w:val="00DC413E"/>
    <w:rPr>
      <w:vertAlign w:val="superscript"/>
    </w:rPr>
  </w:style>
  <w:style w:type="paragraph" w:styleId="FootnoteText">
    <w:name w:val="footnote text"/>
    <w:basedOn w:val="Normal"/>
    <w:link w:val="FootnoteTextChar"/>
    <w:rsid w:val="00214644"/>
  </w:style>
  <w:style w:type="character" w:customStyle="1" w:styleId="FootnoteTextChar">
    <w:name w:val="Footnote Text Char"/>
    <w:basedOn w:val="DefaultParagraphFont"/>
    <w:link w:val="FootnoteText"/>
    <w:rsid w:val="00214644"/>
    <w:rPr>
      <w:rFonts w:ascii="Century Gothic" w:hAnsi="Century Gothic"/>
    </w:rPr>
  </w:style>
  <w:style w:type="character" w:styleId="FootnoteReference">
    <w:name w:val="footnote reference"/>
    <w:basedOn w:val="DefaultParagraphFont"/>
    <w:rsid w:val="00214644"/>
    <w:rPr>
      <w:vertAlign w:val="superscript"/>
    </w:rPr>
  </w:style>
  <w:style w:type="paragraph" w:styleId="Caption">
    <w:name w:val="caption"/>
    <w:basedOn w:val="Normal"/>
    <w:next w:val="Normal"/>
    <w:unhideWhenUsed/>
    <w:qFormat/>
    <w:rsid w:val="006947A0"/>
    <w:pPr>
      <w:spacing w:before="120" w:after="120"/>
    </w:pPr>
    <w:rPr>
      <w:bCs/>
      <w:color w:val="7F7F7F" w:themeColor="text1" w:themeTint="80"/>
      <w:sz w:val="18"/>
      <w:szCs w:val="18"/>
    </w:rPr>
  </w:style>
  <w:style w:type="character" w:styleId="FollowedHyperlink">
    <w:name w:val="FollowedHyperlink"/>
    <w:basedOn w:val="DefaultParagraphFont"/>
    <w:rsid w:val="00020CFA"/>
    <w:rPr>
      <w:color w:val="800080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rsid w:val="00D542D4"/>
    <w:rPr>
      <w:sz w:val="18"/>
    </w:rPr>
  </w:style>
  <w:style w:type="paragraph" w:styleId="Revision">
    <w:name w:val="Revision"/>
    <w:hidden/>
    <w:uiPriority w:val="99"/>
    <w:semiHidden/>
    <w:rsid w:val="004662FF"/>
    <w:rPr>
      <w:rFonts w:ascii="Century Gothic" w:hAnsi="Century Gothic"/>
    </w:rPr>
  </w:style>
  <w:style w:type="character" w:styleId="Emphasis">
    <w:name w:val="Emphasis"/>
    <w:basedOn w:val="DefaultParagraphFont"/>
    <w:qFormat/>
    <w:rsid w:val="0014534A"/>
    <w:rPr>
      <w:i/>
      <w:iCs/>
    </w:rPr>
  </w:style>
  <w:style w:type="character" w:styleId="CommentReference">
    <w:name w:val="annotation reference"/>
    <w:basedOn w:val="DefaultParagraphFont"/>
    <w:rsid w:val="005B299A"/>
    <w:rPr>
      <w:sz w:val="16"/>
      <w:szCs w:val="16"/>
    </w:rPr>
  </w:style>
  <w:style w:type="paragraph" w:styleId="CommentText">
    <w:name w:val="annotation text"/>
    <w:basedOn w:val="Normal"/>
    <w:link w:val="CommentTextChar"/>
    <w:rsid w:val="005B299A"/>
    <w:rPr>
      <w:sz w:val="20"/>
    </w:rPr>
  </w:style>
  <w:style w:type="character" w:customStyle="1" w:styleId="CommentTextChar">
    <w:name w:val="Comment Text Char"/>
    <w:basedOn w:val="DefaultParagraphFont"/>
    <w:link w:val="CommentText"/>
    <w:rsid w:val="005B299A"/>
    <w:rPr>
      <w:rFonts w:ascii="Calibri" w:hAnsi="Calibri"/>
    </w:rPr>
  </w:style>
  <w:style w:type="paragraph" w:styleId="CommentSubject">
    <w:name w:val="annotation subject"/>
    <w:basedOn w:val="CommentText"/>
    <w:next w:val="CommentText"/>
    <w:link w:val="CommentSubjectChar"/>
    <w:rsid w:val="005B29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5B299A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63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eader" Target="header2.xml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old-releases.ubuntu.com/releases/12.04.1/ubuntu-12.04.1-desktop-i386.iso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2.xml"/><Relationship Id="rId10" Type="http://schemas.openxmlformats.org/officeDocument/2006/relationships/hyperlink" Target="http://www.poweriso.com/download.ht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ashri.kashyape\Desktop\Transparent%20mode%20design%20documen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2010-08-15T00:00:00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9AFDFC5-6E44-440D-B463-F0C85D45594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63EEE82-ADDC-4997-97DA-65B9115E5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Transparent mode design document.dotx</Template>
  <TotalTime>615</TotalTime>
  <Pages>1</Pages>
  <Words>1018</Words>
  <Characters>5803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  Piparsaniya</dc:creator>
  <cp:lastModifiedBy>Swapnil Khandave</cp:lastModifiedBy>
  <cp:revision>278</cp:revision>
  <cp:lastPrinted>2012-11-21T02:29:00Z</cp:lastPrinted>
  <dcterms:created xsi:type="dcterms:W3CDTF">2014-04-07T05:14:00Z</dcterms:created>
  <dcterms:modified xsi:type="dcterms:W3CDTF">2014-04-08T12:30:00Z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TC060891651033</vt:lpwstr>
  </property>
</Properties>
</file>